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支付协议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使用齐是多Cheersto会员卡可在齐是多享受的权益有：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会员价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在齐是多商城及APP购买商品，注册齐是多会员卡充值消费更优惠；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充值赠送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开业前期，充值1000元以上5000元以下返现1%，一次性充值5000元即返现2%，充值金不得提现，只能用于消费；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便利购物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商场、APP购物一卡解决，齐是多会员卡线上线下通用；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生日节日礼物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完善会员信息生日信息栏后，每到您的生日齐是多都会为您赠送一份精致生日礼物；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免费停车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成为齐是多会员后首次消费可享受免费停车服务，非首次消费每消费满138元可免费停车；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免费体验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会员可以在齐是多商场内的水果生鲜区、进口商品区、母婴用品区等免费体验；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绑定副卡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每张会员卡可绑定四个副卡，可进行金额、积分等共享；让您对您的家人关照无微不至；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积分兑换礼品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您每次消费产生的积分，可用于在积分商城兑换优惠券、小礼品等；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免费借物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包括免费借用场内的雨伞、充电宝等物品。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12"/>
    <w:rsid w:val="0085021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2018-08-31T06:33:00Z</dcterms:created>
  <dc:creator>Gent</dc:creator>
  <cp:lastModifiedBy>Gent</cp:lastModifiedBy>
  <dcterms:modified xsi:type="dcterms:W3CDTF">2018-08-31T06:35:28Z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