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照明项目订单状态说明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工程师端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工单</w:t>
      </w:r>
    </w:p>
    <w:tbl>
      <w:tblPr>
        <w:tblStyle w:val="8"/>
        <w:tblW w:w="5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3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864" w:type="dxa"/>
            <w:gridSpan w:val="2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工程师端（需求、工单）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后台（工单管理）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待发布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待认领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已认领待审核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工单已认领，审核通过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已认领审核通过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工单已认领，审核拒绝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已认领审核未通过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已完成待审核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工单已认领，审核通过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已完成审核通过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工单已认领，审核拒绝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已完成审核未通过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Style w:val="10"/>
          <w:rFonts w:hint="eastAsia"/>
          <w:lang w:val="en-US" w:eastAsia="zh-CN"/>
        </w:rPr>
        <w:t>创意</w:t>
      </w:r>
    </w:p>
    <w:p>
      <w:pPr>
        <w:rPr>
          <w:rStyle w:val="10"/>
          <w:rFonts w:hint="eastAsia"/>
          <w:lang w:val="en-US" w:eastAsia="zh-CN"/>
        </w:rPr>
      </w:pPr>
    </w:p>
    <w:tbl>
      <w:tblPr>
        <w:tblStyle w:val="8"/>
        <w:tblW w:w="5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3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864" w:type="dxa"/>
            <w:gridSpan w:val="2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创意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工程师端（创意）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后台（创意管理）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创意待处理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创意申请拒绝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已拒绝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创意申请中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已提交申请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创意申请完成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申请完成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产品供应验证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产品供应验证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产品推广中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产品推广中</w:t>
            </w:r>
          </w:p>
        </w:tc>
      </w:tr>
    </w:tbl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用户端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tbl>
      <w:tblPr>
        <w:tblW w:w="5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3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864" w:type="dxa"/>
            <w:gridSpan w:val="2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需求（REQUEST）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用户端（REQUEST）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后台（需求管理）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SUBMITTED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RECEIVED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已接收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 PROGRESS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制作中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UNDELIVERED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待发货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FINISH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已完成</w:t>
            </w:r>
          </w:p>
        </w:tc>
      </w:tr>
    </w:tbl>
    <w:p>
      <w:pPr>
        <w:rPr>
          <w:rStyle w:val="10"/>
          <w:rFonts w:hint="eastAsia"/>
          <w:lang w:val="en-US" w:eastAsia="zh-CN"/>
        </w:rPr>
      </w:pPr>
    </w:p>
    <w:p>
      <w:pPr>
        <w:rPr>
          <w:rStyle w:val="10"/>
          <w:rFonts w:hint="eastAsia"/>
          <w:lang w:val="en-US" w:eastAsia="zh-CN"/>
        </w:rPr>
      </w:pPr>
    </w:p>
    <w:p>
      <w:pPr>
        <w:ind w:firstLine="643" w:firstLineChars="20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意向</w:t>
      </w:r>
    </w:p>
    <w:p>
      <w:pPr>
        <w:ind w:firstLine="643" w:firstLineChars="200"/>
        <w:rPr>
          <w:rStyle w:val="10"/>
          <w:rFonts w:hint="eastAsia"/>
          <w:lang w:val="en-US" w:eastAsia="zh-CN"/>
        </w:rPr>
      </w:pPr>
    </w:p>
    <w:tbl>
      <w:tblPr>
        <w:tblW w:w="58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6"/>
        <w:gridCol w:w="3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864" w:type="dxa"/>
            <w:gridSpan w:val="2"/>
            <w:shd w:val="clear" w:color="auto" w:fill="FF0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意向（INTENTION）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用户端（INTENTION）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后台（意向管理）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SUBMITTED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RECEIVED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已跟进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UNDELIVERED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待发货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DELIVERED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已发货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FINISH</w:t>
            </w:r>
          </w:p>
        </w:tc>
        <w:tc>
          <w:tcPr>
            <w:tcW w:w="3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已送达</w:t>
            </w:r>
          </w:p>
        </w:tc>
      </w:tr>
    </w:tbl>
    <w:p>
      <w:pPr>
        <w:rPr>
          <w:rStyle w:val="10"/>
          <w:rFonts w:hint="eastAsia"/>
          <w:lang w:val="en-US" w:eastAsia="zh-CN"/>
        </w:rPr>
      </w:pPr>
    </w:p>
    <w:sectPr>
      <w:headerReference r:id="rId4" w:type="first"/>
      <w:headerReference r:id="rId3" w:type="default"/>
      <w:footerReference r:id="rId5" w:type="default"/>
      <w:pgSz w:w="11900" w:h="16840"/>
      <w:pgMar w:top="1440" w:right="1800" w:bottom="1440" w:left="1800" w:header="851" w:footer="992" w:gutter="0"/>
      <w:pgNumType w:start="1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400" w:type="dxa"/>
      <w:tblInd w:w="0" w:type="dxa"/>
      <w:shd w:val="clear" w:color="auto" w:fill="5B9BD5" w:themeFill="accent1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200"/>
      <w:gridCol w:w="4200"/>
    </w:tblGrid>
    <w:tr>
      <w:tblPrEx>
        <w:shd w:val="clear" w:color="auto" w:fill="5B9BD5" w:themeFill="accent1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498" w:hRule="atLeast"/>
      </w:trPr>
      <w:tc>
        <w:tcPr>
          <w:tcW w:w="4200" w:type="dxa"/>
          <w:shd w:val="clear" w:color="auto" w:fill="5B9BD5" w:themeFill="accent1"/>
          <w:vAlign w:val="center"/>
        </w:tcPr>
        <w:p>
          <w:pPr>
            <w:pStyle w:val="5"/>
            <w:spacing w:before="80" w:after="80"/>
            <w:jc w:val="both"/>
            <w:rPr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sdt>
            <w:sdt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alias w:val="标题"/>
              <w:id w:val="-578829839"/>
              <w:showingPlcHdr/>
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Fonts w:ascii="微软雅黑" w:hAnsi="微软雅黑" w:eastAsia="微软雅黑"/>
                <w:cap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sdtEndPr>
            <w:sdtContent>
              <w:r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 xml:space="preserve">     </w:t>
              </w:r>
            </w:sdtContent>
          </w:sdt>
        </w:p>
      </w:tc>
      <w:tc>
        <w:tcPr>
          <w:tcW w:w="4200" w:type="dxa"/>
          <w:shd w:val="clear" w:color="auto" w:fill="5B9BD5" w:themeFill="accent1"/>
          <w:vAlign w:val="center"/>
        </w:tcPr>
        <w:sdt>
          <w:sdt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  <w:alias w:val="作者"/>
            <w:id w:val="-1822267932"/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ascii="微软雅黑" w:hAnsi="微软雅黑" w:eastAsia="微软雅黑"/>
              <w:caps/>
              <w:color w:val="FFFFFF" w:themeColor="background1"/>
              <w14:textFill>
                <w14:solidFill>
                  <w14:schemeClr w14:val="bg1"/>
                </w14:solidFill>
              </w14:textFill>
            </w:rPr>
          </w:sdtEndPr>
          <w:sdtContent>
            <w:p>
              <w:pPr>
                <w:pStyle w:val="5"/>
                <w:spacing w:before="80" w:after="80"/>
                <w:jc w:val="right"/>
                <w:rPr>
                  <w:rFonts w:ascii="微软雅黑" w:hAnsi="微软雅黑" w:eastAsia="微软雅黑"/>
                  <w:caps/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</w:p>
          </w:sdtContent>
        </w:sdt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5855970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29845"/>
              <wp:wrapNone/>
              <wp:docPr id="20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8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4" name="矩形 3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6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7" name="矩形 5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19" name="文本框 6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1pt;margin-top:20.35pt;height:80.65pt;width:133.9pt;mso-position-horizontal-relative:page;mso-position-vertical-relative:page;z-index:251661312;mso-width-relative:page;mso-height-relative:page;" coordsize="17007,10241" o:gfxdata="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<o:lock v:ext="edit" aspectratio="f"/>
                <v:rect id="矩形 3" o:spid="_x0000_s1026" o:spt="1" style="position:absolute;left:0;top:0;height:10241;width:17007;v-text-anchor:middle;" fillcolor="#FFFFFF" filled="t" stroked="f" coordsize="21600,21600" o:gfxdata="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XP+LsAAADb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PciHw7sAAADb&#10;AAAADwAAAGRycy9kb3ducmV2LnhtbEVPS2vCQBC+F/oflil4q5tVkJK6Bgy0KhSktj14G7JjEszO&#10;huz4+vddodDbfHzPmRdX36kzDbENbMGMM1DEVXAt1xa+v96eX0BFQXbYBSYLN4pQLB4f5pi7cOFP&#10;Ou+kVimEY44WGpE+1zpWDXmM49ATJ+4QBo+S4FBrN+AlhftOT7Jspj22nBoa7KlsqDruTt5CtzWr&#10;D97Lu/kx5W3paeo3srJ29GSyV1BCV/kX/7nXLs2fwf2XdIBe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iHw7sAAADb&#10;AAAADwAAAAAAAAABACAAAAAiAAAAZHJzL2Rvd25yZXYueG1sUEsBAhQAFAAAAAgAh07iQDMvBZ47&#10;AAAAOQAAABAAAAAAAAAAAQAgAAAACgEAAGRycy9zaGFwZXhtbC54bWxQSwUGAAAAAAYABgBbAQAA&#10;tAMAAAAA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5" o:spid="_x0000_s1026" o:spt="1" style="position:absolute;left:0;top:0;height:10241;width:14721;v-text-anchor:middle;" filled="t" stroked="t" coordsize="21600,21600" o:gfxdata="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ox3rugAAANsA&#10;AAAPAAAAAAAAAAEAIAAAACIAAABkcnMvZG93bnJldi54bWxQSwECFAAUAAAACACHTuJAMy8FnjsA&#10;AAA5AAAAEAAAAAAAAAABACAAAAAJAQAAZHJzL3NoYXBleG1sLnhtbFBLBQYAAAAABgAGAFsBAACz&#10;AwAAAAA=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文本框 6" o:spid="_x0000_s1026" o:spt="202" type="#_x0000_t202" style="position:absolute;left:10326;top:95;height:3752;width:4381;v-text-anchor:middle;" filled="f" stroked="f" coordsize="21600,21600" o:gfxdata="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E8B+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6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9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5827395</wp:posOffset>
              </wp:positionH>
              <wp:positionV relativeFrom="page">
                <wp:posOffset>258445</wp:posOffset>
              </wp:positionV>
              <wp:extent cx="1700530" cy="1024255"/>
              <wp:effectExtent l="12700" t="12700" r="0" b="29845"/>
              <wp:wrapNone/>
              <wp:docPr id="8" name="组合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6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1" name="矩形 169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5" name="矩形 171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7" name="文本框 172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</wp:anchor>
          </w:drawing>
        </mc:Choice>
        <mc:Fallback>
          <w:pict>
            <v:group id="组合 1026" o:spid="_x0000_s1026" o:spt="203" style="position:absolute;left:0pt;margin-left:458.85pt;margin-top:20.35pt;height:80.65pt;width:133.9pt;mso-position-horizontal-relative:page;mso-position-vertical-relative:page;z-index:251659264;mso-width-relative:page;mso-height-relative:page;" coordsize="17007,10241" o:gfxdata="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">
              <o:lock v:ext="edit" aspectratio="f"/>
              <v:group id="组 168" o:spid="_x0000_s1026" o:spt="203" style="position:absolute;left:0;top:0;height:10241;width:17007;" coordsize="17007,1024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169" o:spid="_x0000_s1026" o:spt="1" style="position:absolute;left:0;top:0;height:10241;width:17007;v-text-anchor:middle;" fillcolor="#FFFFFF" filled="t" stroked="f" coordsize="21600,21600" o:gfxdata="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Sfi65AAAA2gAA&#10;AA8AAAAAAAAAAQAgAAAAIgAAAGRycy9kb3ducmV2LnhtbFBLAQIUABQAAAAIAIdO4kAzLwWeOwAA&#10;ADkAAAAQAAAAAAAAAAEAIAAAAAgBAABkcnMvc2hhcGV4bWwueG1sUEsFBgAAAAAGAAYAWwEAALID&#10;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;width:14630;v-text-anchor:middle;" fillcolor="#5B9BD5 [3204]" filled="t" stroked="f" coordsize="1462822,1014481" o:gfxdata="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UzzIvQAA&#10;ANoAAAAPAAAAAAAAAAEAIAAAACIAAABkcnMvZG93bnJldi54bWxQSwECFAAUAAAACACHTuJAMy8F&#10;njsAAAA5AAAAEAAAAAAAAAABACAAAAAMAQAAZHJzL3NoYXBleG1sLnhtbFBLBQYAAAAABgAGAFsB&#10;AAC2AwAAAAA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矩形 171" o:spid="_x0000_s1026" o:spt="1" style="position:absolute;left:0;top:0;height:10241;width:14721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" joinstyle="miter"/>
                  <v:imagedata o:title=""/>
                  <o:lock v:ext="edit" aspectratio="f"/>
                </v:rect>
              </v:group>
              <v:shape id="文本框 172" o:spid="_x0000_s1026" o:spt="202" type="#_x0000_t202" style="position:absolute;left:10326;top:95;height:3752;width:4381;v-text-anchor:middle;" filled="f" stroked="f" coordsize="21600,21600" o:gfxdata="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FuN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6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500" cy="3399155"/>
          <wp:effectExtent l="0" t="0" r="6350" b="10795"/>
          <wp:wrapNone/>
          <wp:docPr id="10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3399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90"/>
    <w:rsid w:val="00151EEE"/>
    <w:rsid w:val="00202F58"/>
    <w:rsid w:val="0022687B"/>
    <w:rsid w:val="00237B70"/>
    <w:rsid w:val="002B51D4"/>
    <w:rsid w:val="002D1CDD"/>
    <w:rsid w:val="00363691"/>
    <w:rsid w:val="00370900"/>
    <w:rsid w:val="004D3733"/>
    <w:rsid w:val="0054656E"/>
    <w:rsid w:val="005944E5"/>
    <w:rsid w:val="005D2590"/>
    <w:rsid w:val="006260C6"/>
    <w:rsid w:val="00726115"/>
    <w:rsid w:val="007E2395"/>
    <w:rsid w:val="008150D5"/>
    <w:rsid w:val="008E75A1"/>
    <w:rsid w:val="00A24DCF"/>
    <w:rsid w:val="00A86134"/>
    <w:rsid w:val="00AB028C"/>
    <w:rsid w:val="00CA4023"/>
    <w:rsid w:val="00CD38B6"/>
    <w:rsid w:val="00D003E2"/>
    <w:rsid w:val="00D3167B"/>
    <w:rsid w:val="00D44D62"/>
    <w:rsid w:val="00D54670"/>
    <w:rsid w:val="00EF7A1E"/>
    <w:rsid w:val="00F30693"/>
    <w:rsid w:val="00F71F6B"/>
    <w:rsid w:val="107654AE"/>
    <w:rsid w:val="430B2674"/>
    <w:rsid w:val="4E8A2A31"/>
    <w:rsid w:val="5DFA4E77"/>
    <w:rsid w:val="692F23EF"/>
    <w:rsid w:val="7B4B5FCD"/>
    <w:rsid w:val="7FF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3 Char"/>
    <w:link w:val="4"/>
    <w:uiPriority w:val="0"/>
    <w:rPr>
      <w:b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ni\Desktop\&#35268;&#21010;&#33021;&#21147;\&#39033;&#30446;&#37096;\&#39033;&#30446;&#3709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BF6500-1021-6E43-AC00-5BAD145833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项目部文档模板.dotx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2018-04-16T06:07:00Z</dcterms:created>
  <dc:creator>1342047386@qq.com</dc:creator>
  <cp:lastModifiedBy>Marcel</cp:lastModifiedBy>
  <dcterms:modified xsi:type="dcterms:W3CDTF">2018-11-01T08:40:24Z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