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F5DA3" w14:textId="77777777" w:rsidR="00994077" w:rsidRDefault="00747D6B" w:rsidP="00301D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8B88F" wp14:editId="75AD3B6F">
                <wp:simplePos x="0" y="0"/>
                <wp:positionH relativeFrom="margin">
                  <wp:posOffset>838200</wp:posOffset>
                </wp:positionH>
                <wp:positionV relativeFrom="margin">
                  <wp:posOffset>3086100</wp:posOffset>
                </wp:positionV>
                <wp:extent cx="3583940" cy="209423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940" cy="2094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761DF" w14:textId="77777777" w:rsidR="006A1D9D" w:rsidRDefault="001131D6" w:rsidP="00325C8C">
                            <w:pPr>
                              <w:pStyle w:val="1"/>
                              <w:jc w:val="center"/>
                            </w:pPr>
                            <w:bookmarkStart w:id="0" w:name="_Toc507492975"/>
                            <w:r>
                              <w:rPr>
                                <w:rFonts w:hint="eastAsia"/>
                              </w:rPr>
                              <w:t>18/02/28 安卓会议</w:t>
                            </w:r>
                            <w:bookmarkEnd w:id="0"/>
                          </w:p>
                          <w:p w14:paraId="731282BF" w14:textId="77777777" w:rsidR="006A1D9D" w:rsidRDefault="006A1D9D" w:rsidP="006A1D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编写日期：</w:t>
                            </w:r>
                            <w:r w:rsidR="001131D6">
                              <w:rPr>
                                <w:rFonts w:hint="eastAsia"/>
                              </w:rPr>
                              <w:t>2018.2.27</w:t>
                            </w:r>
                          </w:p>
                          <w:p w14:paraId="282ED851" w14:textId="77777777" w:rsidR="006A1D9D" w:rsidRPr="006A1D9D" w:rsidRDefault="006A1D9D" w:rsidP="00325C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编写人：温苏彬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8B88F"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66pt;margin-top:243pt;width:282.2pt;height:164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" filled="f" stroked="f">
                <v:textbox>
                  <w:txbxContent>
                    <w:p w14:paraId="431761DF" w14:textId="77777777" w:rsidR="006A1D9D" w:rsidRDefault="001131D6" w:rsidP="00325C8C">
                      <w:pPr>
                        <w:pStyle w:val="1"/>
                        <w:jc w:val="center"/>
                      </w:pPr>
                      <w:bookmarkStart w:id="1" w:name="_Toc507492975"/>
                      <w:r>
                        <w:rPr>
                          <w:rFonts w:hint="eastAsia"/>
                        </w:rPr>
                        <w:t>18/02/28 安卓会议</w:t>
                      </w:r>
                      <w:bookmarkEnd w:id="1"/>
                    </w:p>
                    <w:p w14:paraId="731282BF" w14:textId="77777777" w:rsidR="006A1D9D" w:rsidRDefault="006A1D9D" w:rsidP="006A1D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编写日期：</w:t>
                      </w:r>
                      <w:r w:rsidR="001131D6">
                        <w:rPr>
                          <w:rFonts w:hint="eastAsia"/>
                        </w:rPr>
                        <w:t>2018.2.27</w:t>
                      </w:r>
                    </w:p>
                    <w:p w14:paraId="282ED851" w14:textId="77777777" w:rsidR="006A1D9D" w:rsidRPr="006A1D9D" w:rsidRDefault="006A1D9D" w:rsidP="00325C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编写人：温苏彬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F0819B8" w14:textId="77777777" w:rsidR="00994077" w:rsidRDefault="00994077">
      <w:pPr>
        <w:widowControl/>
        <w:jc w:val="left"/>
      </w:pPr>
      <w:r>
        <w:br w:type="page"/>
      </w:r>
    </w:p>
    <w:p w14:paraId="04A6CBA3" w14:textId="35EDB9CE" w:rsidR="009628A8" w:rsidRDefault="009628A8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lastRenderedPageBreak/>
        <w:fldChar w:fldCharType="begin"/>
      </w:r>
      <w:r>
        <w:instrText xml:space="preserve"> TOC \o "1-3" \h \z </w:instrText>
      </w:r>
      <w:r>
        <w:fldChar w:fldCharType="separate"/>
      </w:r>
      <w:hyperlink r:id="rId8" w:anchor="_Toc507492975" w:history="1">
        <w:r w:rsidRPr="00377701">
          <w:rPr>
            <w:rStyle w:val="a8"/>
            <w:noProof/>
          </w:rPr>
          <w:t xml:space="preserve">18/02/28 </w:t>
        </w:r>
        <w:r w:rsidRPr="00377701">
          <w:rPr>
            <w:rStyle w:val="a8"/>
            <w:noProof/>
          </w:rPr>
          <w:t>安</w:t>
        </w:r>
        <w:r w:rsidRPr="00377701">
          <w:rPr>
            <w:rStyle w:val="a8"/>
            <w:noProof/>
          </w:rPr>
          <w:t>卓会议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_Toc507492975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DECDF0" w14:textId="77777777" w:rsidR="009628A8" w:rsidRDefault="00FE098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507492976" w:history="1">
        <w:r w:rsidR="009628A8" w:rsidRPr="00377701">
          <w:rPr>
            <w:rStyle w:val="a8"/>
            <w:noProof/>
          </w:rPr>
          <w:t>会议大纲</w:t>
        </w:r>
        <w:r w:rsidR="009628A8">
          <w:rPr>
            <w:noProof/>
            <w:webHidden/>
          </w:rPr>
          <w:tab/>
        </w:r>
        <w:r w:rsidR="009628A8">
          <w:rPr>
            <w:noProof/>
            <w:webHidden/>
          </w:rPr>
          <w:fldChar w:fldCharType="begin"/>
        </w:r>
        <w:r w:rsidR="009628A8">
          <w:rPr>
            <w:noProof/>
            <w:webHidden/>
          </w:rPr>
          <w:instrText xml:space="preserve"> PAGEREF _Toc507492976 \h </w:instrText>
        </w:r>
        <w:r w:rsidR="009628A8">
          <w:rPr>
            <w:noProof/>
            <w:webHidden/>
          </w:rPr>
        </w:r>
        <w:r w:rsidR="009628A8">
          <w:rPr>
            <w:noProof/>
            <w:webHidden/>
          </w:rPr>
          <w:fldChar w:fldCharType="separate"/>
        </w:r>
        <w:r w:rsidR="009628A8">
          <w:rPr>
            <w:noProof/>
            <w:webHidden/>
          </w:rPr>
          <w:t>3</w:t>
        </w:r>
        <w:r w:rsidR="009628A8">
          <w:rPr>
            <w:noProof/>
            <w:webHidden/>
          </w:rPr>
          <w:fldChar w:fldCharType="end"/>
        </w:r>
      </w:hyperlink>
    </w:p>
    <w:p w14:paraId="378F19A0" w14:textId="77777777" w:rsidR="009628A8" w:rsidRDefault="00FE098C">
      <w:pPr>
        <w:pStyle w:val="31"/>
        <w:tabs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507492977" w:history="1">
        <w:r w:rsidR="009628A8" w:rsidRPr="00377701">
          <w:rPr>
            <w:rStyle w:val="a8"/>
            <w:noProof/>
          </w:rPr>
          <w:t>会议总结</w:t>
        </w:r>
        <w:r w:rsidR="009628A8">
          <w:rPr>
            <w:noProof/>
            <w:webHidden/>
          </w:rPr>
          <w:tab/>
        </w:r>
        <w:r w:rsidR="009628A8">
          <w:rPr>
            <w:noProof/>
            <w:webHidden/>
          </w:rPr>
          <w:fldChar w:fldCharType="begin"/>
        </w:r>
        <w:r w:rsidR="009628A8">
          <w:rPr>
            <w:noProof/>
            <w:webHidden/>
          </w:rPr>
          <w:instrText xml:space="preserve"> PAGEREF _Toc507492977 \h </w:instrText>
        </w:r>
        <w:r w:rsidR="009628A8">
          <w:rPr>
            <w:noProof/>
            <w:webHidden/>
          </w:rPr>
        </w:r>
        <w:r w:rsidR="009628A8">
          <w:rPr>
            <w:noProof/>
            <w:webHidden/>
          </w:rPr>
          <w:fldChar w:fldCharType="separate"/>
        </w:r>
        <w:r w:rsidR="009628A8">
          <w:rPr>
            <w:noProof/>
            <w:webHidden/>
          </w:rPr>
          <w:t>4</w:t>
        </w:r>
        <w:r w:rsidR="009628A8">
          <w:rPr>
            <w:noProof/>
            <w:webHidden/>
          </w:rPr>
          <w:fldChar w:fldCharType="end"/>
        </w:r>
      </w:hyperlink>
    </w:p>
    <w:p w14:paraId="0ADEE609" w14:textId="40191468" w:rsidR="00994077" w:rsidRDefault="009628A8" w:rsidP="00301DCD">
      <w:r>
        <w:rPr>
          <w:rFonts w:eastAsiaTheme="minorHAnsi"/>
          <w:sz w:val="22"/>
          <w:szCs w:val="22"/>
        </w:rPr>
        <w:fldChar w:fldCharType="end"/>
      </w:r>
    </w:p>
    <w:p w14:paraId="242B92BB" w14:textId="77777777" w:rsidR="00994077" w:rsidRDefault="00994077">
      <w:pPr>
        <w:widowControl/>
        <w:jc w:val="left"/>
      </w:pPr>
      <w:r>
        <w:br w:type="page"/>
      </w:r>
    </w:p>
    <w:p w14:paraId="36A8D0E6" w14:textId="77777777" w:rsidR="00B655D2" w:rsidRDefault="00B655D2" w:rsidP="00B655D2"/>
    <w:p w14:paraId="0562CD8B" w14:textId="77777777" w:rsidR="00604C63" w:rsidRDefault="00B17F02" w:rsidP="00604C63">
      <w:pPr>
        <w:pStyle w:val="3"/>
      </w:pPr>
      <w:bookmarkStart w:id="2" w:name="_Toc507492976"/>
      <w:r>
        <w:rPr>
          <w:rFonts w:hint="eastAsia"/>
        </w:rPr>
        <w:t>会议大纲</w:t>
      </w:r>
      <w:bookmarkEnd w:id="2"/>
    </w:p>
    <w:p w14:paraId="3A73F3A3" w14:textId="5839E4FA" w:rsidR="00604C63" w:rsidRDefault="00F64A7F" w:rsidP="00604C63">
      <w:r>
        <w:rPr>
          <w:rFonts w:hint="eastAsia"/>
        </w:rPr>
        <w:t>为方便以下会议内容的展开，</w:t>
      </w:r>
      <w:r w:rsidR="00EC1427">
        <w:rPr>
          <w:rFonts w:hint="eastAsia"/>
        </w:rPr>
        <w:t>会议前各小组成员请先了解GitLab-manage-document-android 中的文档</w:t>
      </w:r>
      <w:r w:rsidR="001D5B90">
        <w:rPr>
          <w:rFonts w:hint="eastAsia"/>
        </w:rPr>
        <w:t>。</w:t>
      </w:r>
    </w:p>
    <w:p w14:paraId="0D567927" w14:textId="77777777" w:rsidR="00EC1427" w:rsidRPr="00604C63" w:rsidRDefault="00EC1427" w:rsidP="00604C63"/>
    <w:p w14:paraId="1ECAB129" w14:textId="0925FF8D" w:rsidR="00604C63" w:rsidRDefault="00C91602" w:rsidP="00604C63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讨论蛋壳《Android开发手册》</w:t>
      </w:r>
      <w:r w:rsidR="002E3FA0">
        <w:rPr>
          <w:rFonts w:hint="eastAsia"/>
        </w:rPr>
        <w:t>的可行性</w:t>
      </w:r>
      <w:r w:rsidR="00604C63">
        <w:rPr>
          <w:rFonts w:hint="eastAsia"/>
        </w:rPr>
        <w:t>，共同确定出一套编码规范并于会议结束后正式启用。</w:t>
      </w:r>
    </w:p>
    <w:p w14:paraId="22FED2CD" w14:textId="77777777" w:rsidR="001D5B90" w:rsidRDefault="001D5B90" w:rsidP="00604C63"/>
    <w:p w14:paraId="1D8919FA" w14:textId="4F74DCB5" w:rsidR="00EC1427" w:rsidRPr="00A52FDC" w:rsidRDefault="00604C63" w:rsidP="00604C63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讨论蛋壳《Android适配方案》的可行性，</w:t>
      </w:r>
      <w:r w:rsidR="001D5B90">
        <w:rPr>
          <w:rFonts w:hint="eastAsia"/>
        </w:rPr>
        <w:t>并于会议结束后正式启用。</w:t>
      </w:r>
    </w:p>
    <w:p w14:paraId="2FB647C4" w14:textId="77777777" w:rsidR="00604C63" w:rsidRDefault="00604C63" w:rsidP="00604C63"/>
    <w:p w14:paraId="3B701931" w14:textId="695B4476" w:rsidR="00EC1427" w:rsidRDefault="00EC1427" w:rsidP="00EC1427">
      <w:pPr>
        <w:pStyle w:val="aa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浅谈《</w:t>
      </w:r>
      <w:r w:rsidR="00A42120">
        <w:rPr>
          <w:rFonts w:hint="eastAsia"/>
        </w:rPr>
        <w:t>模块化</w:t>
      </w:r>
      <w:r>
        <w:rPr>
          <w:rFonts w:hint="eastAsia"/>
        </w:rPr>
        <w:t>方案》</w:t>
      </w:r>
    </w:p>
    <w:p w14:paraId="7A82F3EE" w14:textId="77777777" w:rsidR="00A52FDC" w:rsidRDefault="00A52FDC" w:rsidP="00EC1427">
      <w:pPr>
        <w:rPr>
          <w:rFonts w:hint="eastAsia"/>
        </w:rPr>
      </w:pPr>
    </w:p>
    <w:p w14:paraId="310C9F9B" w14:textId="77777777" w:rsidR="00D16030" w:rsidRDefault="00D16030" w:rsidP="00EC1427">
      <w:pPr>
        <w:rPr>
          <w:rFonts w:hint="eastAsia"/>
        </w:rPr>
      </w:pPr>
    </w:p>
    <w:p w14:paraId="78E57453" w14:textId="37511DDA" w:rsidR="00EC1427" w:rsidRDefault="009831CE" w:rsidP="009831CE">
      <w:pPr>
        <w:pStyle w:val="3"/>
        <w:rPr>
          <w:rFonts w:hint="eastAsia"/>
        </w:rPr>
      </w:pPr>
      <w:bookmarkStart w:id="3" w:name="_Toc507492977"/>
      <w:r>
        <w:rPr>
          <w:rFonts w:hint="eastAsia"/>
        </w:rPr>
        <w:t>会议总结</w:t>
      </w:r>
      <w:bookmarkEnd w:id="3"/>
    </w:p>
    <w:p w14:paraId="61AC4877" w14:textId="20FA8660" w:rsidR="00A52FDC" w:rsidRDefault="00A52FDC" w:rsidP="00A52FDC">
      <w:pPr>
        <w:pStyle w:val="aa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关于Android开发编程规范规约，大会讨论没有产生太大</w:t>
      </w:r>
      <w:r w:rsidR="0041213B">
        <w:rPr>
          <w:rFonts w:hint="eastAsia"/>
        </w:rPr>
        <w:t>疑义</w:t>
      </w:r>
      <w:r>
        <w:rPr>
          <w:rFonts w:hint="eastAsia"/>
        </w:rPr>
        <w:t>，但有所补充，在往后的新项目中将开始实行该规约。</w:t>
      </w:r>
    </w:p>
    <w:p w14:paraId="157EAC1F" w14:textId="77777777" w:rsidR="005C0F97" w:rsidRDefault="005C0F97" w:rsidP="005C0F97">
      <w:pPr>
        <w:rPr>
          <w:rFonts w:hint="eastAsia"/>
        </w:rPr>
      </w:pPr>
    </w:p>
    <w:p w14:paraId="4C4D9615" w14:textId="23C3EE1A" w:rsidR="00A52FDC" w:rsidRPr="00A52FDC" w:rsidRDefault="00A52FDC" w:rsidP="00A52FDC">
      <w:pPr>
        <w:rPr>
          <w:rFonts w:hint="eastAsia"/>
        </w:rPr>
      </w:pPr>
      <w:r>
        <w:rPr>
          <w:rFonts w:hint="eastAsia"/>
        </w:rPr>
        <w:t>补充内容：</w:t>
      </w:r>
    </w:p>
    <w:p w14:paraId="4EAFC0FB" w14:textId="3258106C" w:rsidR="005C0F97" w:rsidRDefault="004A247A" w:rsidP="00C767B3">
      <w:pPr>
        <w:ind w:leftChars="100" w:left="240"/>
        <w:rPr>
          <w:rFonts w:hint="eastAsia"/>
        </w:rPr>
      </w:pPr>
      <w:r>
        <w:rPr>
          <w:rFonts w:hint="eastAsia"/>
        </w:rPr>
        <w:t>描述：</w:t>
      </w:r>
      <w:r w:rsidR="00A52FDC">
        <w:rPr>
          <w:rFonts w:hint="eastAsia"/>
        </w:rPr>
        <w:t>在量级比较大的项目中，例如易道</w:t>
      </w:r>
      <w:r w:rsidR="005C0F97">
        <w:rPr>
          <w:rFonts w:hint="eastAsia"/>
        </w:rPr>
        <w:t>在项目结构上采用的是模块化方案，在编译打完整包时，出现资源命名冲突。为了</w:t>
      </w:r>
      <w:r w:rsidR="00645740">
        <w:rPr>
          <w:rFonts w:hint="eastAsia"/>
        </w:rPr>
        <w:t>解决</w:t>
      </w:r>
      <w:r w:rsidR="005C0F97">
        <w:rPr>
          <w:rFonts w:hint="eastAsia"/>
        </w:rPr>
        <w:t>这一问题，</w:t>
      </w:r>
      <w:r w:rsidR="00C767B3">
        <w:rPr>
          <w:rFonts w:hint="eastAsia"/>
        </w:rPr>
        <w:t>易道小组重新将资源文件规范命名，并添加命名约束。例如在定制间模块中，图片资源统一添加</w:t>
      </w:r>
      <w:r w:rsidR="00C767B3">
        <w:t>“</w:t>
      </w:r>
      <w:r w:rsidR="00C767B3">
        <w:rPr>
          <w:rFonts w:hint="eastAsia"/>
        </w:rPr>
        <w:t>custom_</w:t>
      </w:r>
      <w:r w:rsidR="00C767B3">
        <w:t>”</w:t>
      </w:r>
      <w:r w:rsidR="00C767B3">
        <w:rPr>
          <w:rFonts w:hint="eastAsia"/>
        </w:rPr>
        <w:t>前缀，在定制间module的build.gradle 中的android 代码块中添加</w:t>
      </w:r>
      <w:r w:rsidR="00C767B3">
        <w:t>”</w:t>
      </w:r>
      <w:r w:rsidR="00C767B3" w:rsidRPr="00C767B3"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 w:rsidR="00C767B3">
        <w:rPr>
          <w:rFonts w:ascii="Helvetica Neue" w:hAnsi="Helvetica Neue" w:cs="Helvetica Neue"/>
          <w:kern w:val="0"/>
          <w:sz w:val="26"/>
          <w:szCs w:val="26"/>
        </w:rPr>
        <w:t>resourcePrefix 'custom_'</w:t>
      </w:r>
      <w:r w:rsidR="00C767B3">
        <w:rPr>
          <w:rFonts w:ascii="Helvetica Neue" w:hAnsi="Helvetica Neue" w:cs="Helvetica Neue" w:hint="eastAsia"/>
          <w:kern w:val="0"/>
          <w:sz w:val="26"/>
          <w:szCs w:val="26"/>
        </w:rPr>
        <w:t xml:space="preserve"> </w:t>
      </w:r>
      <w:r w:rsidR="00C767B3">
        <w:t>”</w:t>
      </w:r>
      <w:r w:rsidR="00C767B3">
        <w:rPr>
          <w:rFonts w:hint="eastAsia"/>
        </w:rPr>
        <w:t>，当该module中的资源不符合约束规范时提示警告，但</w:t>
      </w:r>
      <w:r w:rsidR="00B40D09">
        <w:rPr>
          <w:rFonts w:hint="eastAsia"/>
        </w:rPr>
        <w:t>可以编译通过。</w:t>
      </w:r>
    </w:p>
    <w:p w14:paraId="00B0849E" w14:textId="77777777" w:rsidR="00A52FDC" w:rsidRDefault="00A52FDC" w:rsidP="00A52FDC">
      <w:pPr>
        <w:ind w:leftChars="100" w:left="240"/>
        <w:rPr>
          <w:rFonts w:hint="eastAsia"/>
        </w:rPr>
      </w:pPr>
      <w:r>
        <w:rPr>
          <w:rFonts w:hint="eastAsia"/>
        </w:rPr>
        <w:t>android{</w:t>
      </w:r>
    </w:p>
    <w:p w14:paraId="0EDC4EBC" w14:textId="41CDF91A" w:rsidR="00A52FDC" w:rsidRDefault="00B40D09" w:rsidP="00A52FDC">
      <w:pPr>
        <w:ind w:leftChars="100" w:left="240"/>
        <w:rPr>
          <w:rFonts w:hint="eastAsia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 xml:space="preserve">   </w:t>
      </w:r>
      <w:r w:rsidR="00A52FDC">
        <w:rPr>
          <w:rFonts w:ascii="Helvetica Neue" w:hAnsi="Helvetica Neue" w:cs="Helvetica Neue"/>
          <w:kern w:val="0"/>
          <w:sz w:val="26"/>
          <w:szCs w:val="26"/>
        </w:rPr>
        <w:t>resourcePrefix 'custom_'</w:t>
      </w:r>
    </w:p>
    <w:p w14:paraId="34C531A7" w14:textId="77777777" w:rsidR="00A52FDC" w:rsidRDefault="00A52FDC" w:rsidP="00A52FDC">
      <w:pPr>
        <w:ind w:leftChars="100" w:left="240"/>
        <w:rPr>
          <w:rFonts w:hint="eastAsia"/>
        </w:rPr>
      </w:pPr>
      <w:r>
        <w:rPr>
          <w:rFonts w:hint="eastAsia"/>
        </w:rPr>
        <w:t>}</w:t>
      </w:r>
    </w:p>
    <w:p w14:paraId="0C0EB138" w14:textId="77777777" w:rsidR="00A52FDC" w:rsidRDefault="00A52FDC" w:rsidP="00A52FDC">
      <w:pPr>
        <w:rPr>
          <w:rFonts w:hint="eastAsia"/>
        </w:rPr>
      </w:pPr>
    </w:p>
    <w:p w14:paraId="1819AD29" w14:textId="68FE1A42" w:rsidR="004A247A" w:rsidRDefault="0083286E" w:rsidP="00A52FDC">
      <w:pPr>
        <w:rPr>
          <w:rFonts w:hint="eastAsia"/>
        </w:rPr>
      </w:pPr>
      <w:r>
        <w:rPr>
          <w:rFonts w:hint="eastAsia"/>
        </w:rPr>
        <w:t>讨论结果：这一方法只是起到提醒的作用，实质上还是需要我们手动更改资源名称。</w:t>
      </w:r>
      <w:r w:rsidR="00561E74">
        <w:rPr>
          <w:rFonts w:hint="eastAsia"/>
        </w:rPr>
        <w:t>在前阵子与UED共同讨论制定的切图命名规范中，也只是</w:t>
      </w:r>
      <w:r w:rsidR="00E925D2">
        <w:rPr>
          <w:rFonts w:hint="eastAsia"/>
        </w:rPr>
        <w:t>制定了通用的简单的命名规范，对于像易道这样庞大的项目，</w:t>
      </w:r>
      <w:r w:rsidR="002A09BE">
        <w:rPr>
          <w:rFonts w:hint="eastAsia"/>
        </w:rPr>
        <w:t>切图之多令人乍舌，切图命名更是令人头疼。在往后遇到复杂、庞大的项目中，切图命名需要UED与技术组共同商榷，</w:t>
      </w:r>
      <w:r w:rsidR="007E127F">
        <w:rPr>
          <w:rFonts w:hint="eastAsia"/>
        </w:rPr>
        <w:t>制定出一套易理解、易搜索的</w:t>
      </w:r>
      <w:r w:rsidR="00CD3BCA">
        <w:rPr>
          <w:rFonts w:hint="eastAsia"/>
        </w:rPr>
        <w:t>切图规范。</w:t>
      </w:r>
    </w:p>
    <w:p w14:paraId="77423CDA" w14:textId="77777777" w:rsidR="00CD3BCA" w:rsidRPr="00CD3BCA" w:rsidRDefault="00CD3BCA" w:rsidP="00CD3BCA">
      <w:pPr>
        <w:rPr>
          <w:rFonts w:hint="eastAsia"/>
        </w:rPr>
      </w:pPr>
    </w:p>
    <w:p w14:paraId="2AB16F80" w14:textId="77777777" w:rsidR="00A52FDC" w:rsidRPr="0083286E" w:rsidRDefault="00A52FDC" w:rsidP="00A52FDC"/>
    <w:p w14:paraId="0285D0EA" w14:textId="50DFC12F" w:rsidR="00A52FDC" w:rsidRDefault="00B40D09" w:rsidP="00A52FDC">
      <w:pPr>
        <w:pStyle w:val="aa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关于Android适配，会议通过《</w:t>
      </w:r>
      <w:r>
        <w:rPr>
          <w:rFonts w:hint="eastAsia"/>
        </w:rPr>
        <w:t>Android适配方案</w:t>
      </w:r>
      <w:r>
        <w:rPr>
          <w:rFonts w:hint="eastAsia"/>
        </w:rPr>
        <w:t>》作为基本适配方案，具体实现视项目特性而定。</w:t>
      </w:r>
      <w:r w:rsidR="00A52FDC">
        <w:rPr>
          <w:rFonts w:hint="eastAsia"/>
        </w:rPr>
        <w:t>  </w:t>
      </w:r>
    </w:p>
    <w:p w14:paraId="584987BA" w14:textId="77777777" w:rsidR="00EC1427" w:rsidRDefault="00EC1427" w:rsidP="00EC1427">
      <w:pPr>
        <w:rPr>
          <w:rFonts w:hint="eastAsia"/>
        </w:rPr>
      </w:pPr>
    </w:p>
    <w:p w14:paraId="33031A0B" w14:textId="5514C8DD" w:rsidR="00CD3BCA" w:rsidRDefault="00CD3BCA" w:rsidP="00CD3BCA">
      <w:pPr>
        <w:pStyle w:val="aa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浅谈</w:t>
      </w:r>
      <w:r w:rsidR="00A42120">
        <w:rPr>
          <w:rFonts w:hint="eastAsia"/>
        </w:rPr>
        <w:t>模块化</w:t>
      </w:r>
      <w:r>
        <w:rPr>
          <w:rFonts w:hint="eastAsia"/>
        </w:rPr>
        <w:t>开发</w:t>
      </w:r>
    </w:p>
    <w:p w14:paraId="0181F956" w14:textId="01E64B58" w:rsidR="00E4467F" w:rsidRDefault="00E4467F" w:rsidP="00E4467F">
      <w:pPr>
        <w:ind w:left="420"/>
        <w:rPr>
          <w:rFonts w:hint="eastAsia"/>
        </w:rPr>
      </w:pPr>
      <w:r>
        <w:rPr>
          <w:rFonts w:hint="eastAsia"/>
        </w:rPr>
        <w:t>如何提高臃肿模块打成完整包的编译速度？</w:t>
      </w:r>
    </w:p>
    <w:p w14:paraId="57ADBF09" w14:textId="737104D0" w:rsidR="00664E90" w:rsidRPr="00E4467F" w:rsidRDefault="00E4467F" w:rsidP="00664E90">
      <w:pPr>
        <w:ind w:left="420"/>
        <w:rPr>
          <w:rFonts w:hint="eastAsia"/>
        </w:rPr>
      </w:pPr>
      <w:r>
        <w:rPr>
          <w:rFonts w:hint="eastAsia"/>
        </w:rPr>
        <w:t>在项目进行到后期阶段时，各模块基本</w:t>
      </w:r>
      <w:r w:rsidR="00664E90">
        <w:rPr>
          <w:rFonts w:hint="eastAsia"/>
        </w:rPr>
        <w:t>定型，为了提高编译速度，我们将基本完成的(不变动)、需求变更不大的模块打成aar包，并让壳App进行依赖，这样当需要打完整包时，不变动的module则不需要再次进行编译，加大编译速度。但同时需要注意的是，当基础包(basic-lib)发生修改时，检查当成aar包的module是否造成影响，是则需要重新更新aar包。</w:t>
      </w:r>
    </w:p>
    <w:p w14:paraId="0E7814BE" w14:textId="77777777" w:rsidR="00A52FDC" w:rsidRDefault="00A52FDC" w:rsidP="00A52F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0AAFB78C" w14:textId="017BC47C" w:rsidR="00A314F4" w:rsidRDefault="00A314F4" w:rsidP="00A52F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//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依赖不变更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aar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包</w:t>
      </w:r>
    </w:p>
    <w:p w14:paraId="064C5D4B" w14:textId="143762C5" w:rsidR="00A52FDC" w:rsidRDefault="00A52FDC" w:rsidP="00A52F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compile(name: 'user-release', ext: 'aar')</w:t>
      </w:r>
    </w:p>
    <w:p w14:paraId="3AA3C569" w14:textId="2BD4D537" w:rsidR="00A52FDC" w:rsidRDefault="00A52FDC" w:rsidP="00A52F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compile(name: 'social-release', ext: 'aar')</w:t>
      </w:r>
    </w:p>
    <w:p w14:paraId="37D92BB4" w14:textId="1F047AEB" w:rsidR="00A52FDC" w:rsidRDefault="00A52FDC" w:rsidP="00A52F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compile(name: 'store-release', ext: 'aar')</w:t>
      </w:r>
    </w:p>
    <w:p w14:paraId="555B9B4C" w14:textId="3F4D8554" w:rsidR="00A52FDC" w:rsidRDefault="00A52FDC" w:rsidP="00664E9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compile(name: 'operation-step-release',ext: 'aar')</w:t>
      </w:r>
    </w:p>
    <w:p w14:paraId="366186AE" w14:textId="2C6EFE7A" w:rsidR="00A52FDC" w:rsidRDefault="00A52FDC" w:rsidP="00664E90">
      <w:pPr>
        <w:rPr>
          <w:rFonts w:ascii="Helvetica Neue" w:hAnsi="Helvetica Neue" w:cs="Helvetica Neue" w:hint="eastAsia"/>
          <w:kern w:val="0"/>
          <w:sz w:val="26"/>
          <w:szCs w:val="26"/>
        </w:rPr>
      </w:pPr>
      <w:r w:rsidRPr="00664E90">
        <w:rPr>
          <w:rFonts w:ascii="Helvetica Neue" w:hAnsi="Helvetica Neue" w:cs="Helvetica Neue"/>
          <w:kern w:val="0"/>
          <w:sz w:val="26"/>
          <w:szCs w:val="26"/>
        </w:rPr>
        <w:t>compile(name: 'push-release', ext: 'aar')</w:t>
      </w:r>
    </w:p>
    <w:p w14:paraId="647C9B20" w14:textId="1F3E4253" w:rsidR="00A314F4" w:rsidRDefault="00A314F4" w:rsidP="00A314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//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直接依赖不稳定</w:t>
      </w:r>
      <w:r>
        <w:rPr>
          <w:rFonts w:ascii="Helvetica Neue" w:hAnsi="Helvetica Neue" w:cs="Helvetica Neue" w:hint="eastAsia"/>
          <w:kern w:val="0"/>
          <w:sz w:val="26"/>
          <w:szCs w:val="26"/>
        </w:rPr>
        <w:t>module</w:t>
      </w:r>
    </w:p>
    <w:p w14:paraId="1B57F9C9" w14:textId="77777777" w:rsidR="00A314F4" w:rsidRDefault="00A314F4" w:rsidP="00A314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compile project(':customroom')</w:t>
      </w:r>
    </w:p>
    <w:p w14:paraId="56789368" w14:textId="3528244C" w:rsidR="00A52FDC" w:rsidRPr="00A314F4" w:rsidRDefault="00A314F4" w:rsidP="00A314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compile project(':demand')</w:t>
      </w:r>
    </w:p>
    <w:p w14:paraId="6ABBE095" w14:textId="77777777" w:rsidR="00A52FDC" w:rsidRDefault="00A52FDC" w:rsidP="00A52FDC">
      <w:pPr>
        <w:pStyle w:val="aa"/>
        <w:ind w:left="480" w:firstLineChars="0" w:firstLine="0"/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44A3B23C" w14:textId="77859E67" w:rsidR="00A52FDC" w:rsidRPr="00A314F4" w:rsidRDefault="00A314F4" w:rsidP="00A314F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 w:rsidRPr="00A314F4">
        <w:rPr>
          <w:rFonts w:ascii="Helvetica Neue" w:hAnsi="Helvetica Neue" w:cs="Helvetica Neue" w:hint="eastAsia"/>
          <w:kern w:val="0"/>
          <w:sz w:val="26"/>
          <w:szCs w:val="26"/>
        </w:rPr>
        <w:t>当依赖</w:t>
      </w:r>
      <w:r w:rsidR="00A52FDC" w:rsidRPr="00A314F4">
        <w:rPr>
          <w:rFonts w:ascii="Helvetica Neue" w:hAnsi="Helvetica Neue" w:cs="Helvetica Neue"/>
          <w:kern w:val="0"/>
          <w:sz w:val="26"/>
          <w:szCs w:val="26"/>
        </w:rPr>
        <w:t>aar</w:t>
      </w:r>
      <w:r w:rsidRPr="00A314F4">
        <w:rPr>
          <w:rFonts w:ascii="Helvetica Neue" w:hAnsi="Helvetica Neue" w:cs="Helvetica Neue" w:hint="eastAsia"/>
          <w:kern w:val="0"/>
          <w:sz w:val="26"/>
          <w:szCs w:val="26"/>
        </w:rPr>
        <w:t>发生异常时的解决方案之一：</w:t>
      </w:r>
    </w:p>
    <w:p w14:paraId="56F9762C" w14:textId="0D177FC9" w:rsidR="00A52FDC" w:rsidRDefault="00A52FDC" w:rsidP="00A52F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repositories{</w:t>
      </w:r>
      <w:bookmarkStart w:id="4" w:name="_GoBack"/>
      <w:bookmarkEnd w:id="4"/>
    </w:p>
    <w:p w14:paraId="3B374FAD" w14:textId="598E0BE6" w:rsidR="00A52FDC" w:rsidRDefault="00A52FDC" w:rsidP="00A52F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flatDir{</w:t>
      </w:r>
    </w:p>
    <w:p w14:paraId="53F86395" w14:textId="396B5424" w:rsidR="00A52FDC" w:rsidRDefault="00A52FDC" w:rsidP="00A52F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   dirs 'libs'</w:t>
      </w:r>
    </w:p>
    <w:p w14:paraId="7B112CC2" w14:textId="6587BDE5" w:rsidR="00A52FDC" w:rsidRDefault="00A52FDC" w:rsidP="00A52F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  }</w:t>
      </w:r>
    </w:p>
    <w:p w14:paraId="17E8DC50" w14:textId="5CA5CD3E" w:rsidR="00EC1427" w:rsidRPr="00A314F4" w:rsidRDefault="00A314F4" w:rsidP="00A314F4">
      <w:pPr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}</w:t>
      </w:r>
    </w:p>
    <w:sectPr w:rsidR="00EC1427" w:rsidRPr="00A314F4" w:rsidSect="00994077">
      <w:headerReference w:type="default" r:id="rId9"/>
      <w:footerReference w:type="default" r:id="rId10"/>
      <w:pgSz w:w="11900" w:h="16840"/>
      <w:pgMar w:top="1440" w:right="1800" w:bottom="1440" w:left="1800" w:header="850" w:footer="737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AE2C3" w14:textId="77777777" w:rsidR="00FE098C" w:rsidRDefault="00FE098C" w:rsidP="00837C57">
      <w:r>
        <w:separator/>
      </w:r>
    </w:p>
  </w:endnote>
  <w:endnote w:type="continuationSeparator" w:id="0">
    <w:p w14:paraId="3F8FA1A9" w14:textId="77777777" w:rsidR="00FE098C" w:rsidRDefault="00FE098C" w:rsidP="0083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page" w:horzAnchor="page" w:tblpX="1815" w:tblpY="15384"/>
      <w:tblW w:w="5000" w:type="pct"/>
      <w:shd w:val="clear" w:color="auto" w:fill="4472C4" w:themeFill="accent1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150"/>
      <w:gridCol w:w="4150"/>
    </w:tblGrid>
    <w:tr w:rsidR="00837C57" w14:paraId="1055F42F" w14:textId="77777777" w:rsidTr="00837C57">
      <w:trPr>
        <w:trHeight w:val="283"/>
      </w:trPr>
      <w:tc>
        <w:tcPr>
          <w:tcW w:w="4150" w:type="dxa"/>
          <w:shd w:val="clear" w:color="auto" w:fill="4472C4" w:themeFill="accent1"/>
          <w:vAlign w:val="center"/>
        </w:tcPr>
        <w:p w14:paraId="57C29D59" w14:textId="77777777" w:rsidR="00837C57" w:rsidRDefault="00FE098C" w:rsidP="00837C57">
          <w:pPr>
            <w:pStyle w:val="a5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rFonts w:ascii="微软雅黑" w:eastAsia="微软雅黑" w:hAnsi="微软雅黑"/>
                <w:caps/>
                <w:color w:val="FFFFFF" w:themeColor="background1"/>
              </w:rPr>
              <w:alias w:val="标题"/>
              <w:id w:val="69620206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37C57">
                <w:rPr>
                  <w:rFonts w:ascii="微软雅黑" w:eastAsia="微软雅黑" w:hAnsi="微软雅黑"/>
                  <w:caps/>
                  <w:color w:val="FFFFFF" w:themeColor="background1"/>
                </w:rPr>
                <w:t xml:space="preserve">     </w:t>
              </w:r>
            </w:sdtContent>
          </w:sdt>
        </w:p>
      </w:tc>
      <w:tc>
        <w:tcPr>
          <w:tcW w:w="4150" w:type="dxa"/>
          <w:shd w:val="clear" w:color="auto" w:fill="4472C4" w:themeFill="accent1"/>
          <w:vAlign w:val="center"/>
        </w:tcPr>
        <w:sdt>
          <w:sdtPr>
            <w:rPr>
              <w:rFonts w:ascii="微软雅黑" w:eastAsia="微软雅黑" w:hAnsi="微软雅黑"/>
              <w:caps/>
              <w:color w:val="FFFFFF" w:themeColor="background1"/>
            </w:rPr>
            <w:alias w:val="作者"/>
            <w:id w:val="-1490633344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01B3F3D" w14:textId="77777777" w:rsidR="00837C57" w:rsidRDefault="00FC2595" w:rsidP="00837C57">
              <w:pPr>
                <w:pStyle w:val="a5"/>
                <w:spacing w:before="80" w:after="80"/>
                <w:jc w:val="right"/>
                <w:rPr>
                  <w:rFonts w:ascii="微软雅黑" w:eastAsia="微软雅黑" w:hAnsi="微软雅黑"/>
                  <w:caps/>
                  <w:color w:val="FFFFFF" w:themeColor="background1"/>
                </w:rPr>
              </w:pPr>
              <w:r>
                <w:rPr>
                  <w:rFonts w:ascii="微软雅黑" w:eastAsia="微软雅黑" w:hAnsi="微软雅黑" w:hint="eastAsia"/>
                  <w:caps/>
                  <w:color w:val="FFFFFF" w:themeColor="background1"/>
                </w:rPr>
                <w:t>蛋壳创意科技有限公司</w:t>
              </w:r>
            </w:p>
          </w:sdtContent>
        </w:sdt>
      </w:tc>
    </w:tr>
  </w:tbl>
  <w:p w14:paraId="4C856D90" w14:textId="77777777" w:rsidR="00837C57" w:rsidRDefault="00837C57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60FF2" w14:textId="77777777" w:rsidR="00FE098C" w:rsidRDefault="00FE098C" w:rsidP="00837C57">
      <w:r>
        <w:separator/>
      </w:r>
    </w:p>
  </w:footnote>
  <w:footnote w:type="continuationSeparator" w:id="0">
    <w:p w14:paraId="68FB321B" w14:textId="77777777" w:rsidR="00FE098C" w:rsidRDefault="00FE098C" w:rsidP="00837C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BCD41" w14:textId="77777777" w:rsidR="00837C57" w:rsidRDefault="00837C57" w:rsidP="001C0357"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CF5E29" wp14:editId="625C2A20">
              <wp:simplePos x="0" y="0"/>
              <wp:positionH relativeFrom="page">
                <wp:posOffset>4960620</wp:posOffset>
              </wp:positionH>
              <wp:positionV relativeFrom="page">
                <wp:posOffset>453390</wp:posOffset>
              </wp:positionV>
              <wp:extent cx="1700530" cy="1024255"/>
              <wp:effectExtent l="0" t="0" r="0" b="17145"/>
              <wp:wrapNone/>
              <wp:docPr id="8" name="组合 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1" name="组 168"/>
                      <wpg:cNvGrpSpPr/>
                      <wpg:grpSpPr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5" name="矩形 169"/>
                        <wps:cNvSpPr/>
                        <wps:spPr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10" name="矩形 12"/>
                        <wps:cNvSpPr/>
                        <wps:spPr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463040" y="0"/>
                              </a:cxn>
                              <a:cxn ang="0">
                                <a:pos x="1463040" y="1014984"/>
                              </a:cxn>
                              <a:cxn ang="0">
                                <a:pos x="638364" y="408101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25400">
                            <a:noFill/>
                          </a:ln>
                        </wps:spPr>
                        <wps:bodyPr anchor="ctr" upright="1"/>
                      </wps:wsp>
                      <wps:wsp>
                        <wps:cNvPr id="36" name="矩形 171"/>
                        <wps:cNvSpPr/>
                        <wps:spPr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grpSp>
                    <wps:wsp>
                      <wps:cNvPr id="37" name="文本框 172"/>
                      <wps:cNvSpPr txBox="1"/>
                      <wps:spPr>
                        <a:xfrm>
                          <a:off x="10326" y="95"/>
                          <a:ext cx="4381" cy="3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5F3E2" w14:textId="77777777" w:rsidR="00837C57" w:rsidRDefault="00837C57" w:rsidP="00837C57">
                            <w:pPr>
                              <w:pStyle w:val="a3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E098C" w:rsidRPr="00FE098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91440" tIns="91440" rIns="91440" bIns="91440" anchor="ctr" upright="1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CF5E29" id="组合 1026" o:spid="_x0000_s1027" style="position:absolute;left:0;text-align:left;margin-left:390.6pt;margin-top:35.7pt;width:133.9pt;height:80.65pt;z-index:251659264;mso-position-horizontal-relative:page;mso-position-vertical-relative:page;mso-width-relative:margin;mso-height-relative:margin" coordsize="17007,1024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">
              <v:group id="组 168" o:spid="_x0000_s1028" style="position:absolute;width:17007;height:10241" coordsize="17007,102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<v:rect id="矩形 169" o:spid="_x0000_s1029" style="position:absolute;width:17007;height:1024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QrJ+wgAA&#10;ANoAAAAPAAAAZHJzL2Rvd25yZXYueG1sRI9Ba8JAFITvBf/D8gRvdWPAVqOrGEEp9NQo4vGRfWaD&#10;2bchu8b033cLhR6HmfmGWW8H24ieOl87VjCbJiCIS6drrhScT4fXBQgfkDU2jknBN3nYbkYva8y0&#10;e/IX9UWoRISwz1CBCaHNpPSlIYt+6lri6N1cZzFE2VVSd/iMcNvINEnepMWa44LBlvaGynvxsAou&#10;n+HdXNs8XZ7z/tTf83RXmKNSk/GwW4EINIT/8F/7QyuYw++VeAPk5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9Csn7CAAAA2gAAAA8AAAAAAAAAAAAAAAAAlwIAAGRycy9kb3du&#10;cmV2LnhtbFBLBQYAAAAABAAEAPUAAACGAwAAAAA=&#10;" stroked="f" strokeweight="2pt">
                  <v:fill opacity="0"/>
                </v:rect>
                <v:shape id="矩形 12" o:spid="_x0000_s1030" style="position:absolute;width:14630;height:10149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GT5iwwAA&#10;ANsAAAAPAAAAZHJzL2Rvd25yZXYueG1sRI9Ba8MwDIXvhf4Ho0FvrbNRxpLVDaUjo6fBuv4AEWtJ&#10;1lgOtpek/746DHaTeE/vfdqVs+vVSCF2ng08bjJQxLW3HTcGLl/V+gVUTMgWe89k4EYRyv1yscPC&#10;+ok/aTynRkkIxwINtCkNhdaxbslh3PiBWLRvHxwmWUOjbcBJwl2vn7LsWTvsWBpaHOjYUn09/zoD&#10;Os/HqfL99vIx3d7D7E8/b3ZrzOphPryCSjSnf/Pf9ckKvtDLLzKA3t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9GT5iwwAAANsAAAAPAAAAAAAAAAAAAAAAAJcCAABkcnMvZG93&#10;bnJldi54bWxQSwUGAAAAAAQABAD1AAAAhwMAAAAA&#10;" path="m0,0l1462822,,1462822,1014481,638269,407899,,0xe" fillcolor="#4472c4 [3204]" stroked="f" strokeweight="2pt">
                  <v:path arrowok="t" o:connecttype="custom" o:connectlocs="0,0;1463040,0;1463040,1014984;638364,408101;0,0" o:connectangles="0,0,0,0,0" textboxrect="0,0,1462822,1014481"/>
                </v:shape>
                <v:rect id="矩形 171" o:spid="_x0000_s1031" style="position:absolute;width:14721;height:1024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mPONxAAA&#10;ANsAAAAPAAAAZHJzL2Rvd25yZXYueG1sRI9BawIxFITvhf6H8ApeimZVEFmNUhYKVYrg6sXbY/Pc&#10;jW5eliTV9d83QqHHYWa+YZbr3rbiRj4YxwrGowwEceW04VrB8fA5nIMIEVlj65gUPCjAevX6ssRc&#10;uzvv6VbGWiQIhxwVNDF2uZShashiGLmOOHln5y3GJH0ttcd7gttWTrJsJi0aTgsNdlQ0VF3LH6ug&#10;2I2Prry8++9tsTlNDmezP02NUoO3/mMBIlIf/8N/7S+tYDqD55f0A+Tq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pjzjcQAAADbAAAADwAAAAAAAAAAAAAAAACXAgAAZHJzL2Rv&#10;d25yZXYueG1sUEsFBgAAAAAEAAQA9QAAAIgDAAAAAA==&#10;" strokecolor="white" strokeweight="2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72" o:spid="_x0000_s1032" type="#_x0000_t202" style="position:absolute;left:10326;top:95;width:4381;height:37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kc6ZxQAA&#10;ANsAAAAPAAAAZHJzL2Rvd25yZXYueG1sRI9Ba8JAFITvQv/D8gre6qa1mJJmIyFU24uCVvD6yL4m&#10;wezbNLua+O/dQsHjMDPfMOlyNK24UO8aywqeZxEI4tLqhisFh+/V0xsI55E1tpZJwZUcLLOHSYqJ&#10;tgPv6LL3lQgQdgkqqL3vEildWZNBN7MdcfB+bG/QB9lXUvc4BLhp5UsULaTBhsNCjR0VNZWn/dko&#10;KF4/flef601+jofBzmURbY/5Sanp45i/g/A0+nv4v/2lFcxj+PsSfoDM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mRzpnFAAAA2wAAAA8AAAAAAAAAAAAAAAAAlwIAAGRycy9k&#10;b3ducmV2LnhtbFBLBQYAAAAABAAEAPUAAACJAwAAAAA=&#10;" filled="f" stroked="f" strokeweight=".5pt">
                <v:textbox inset=",7.2pt,,7.2pt">
                  <w:txbxContent>
                    <w:p w14:paraId="4905F3E2" w14:textId="77777777" w:rsidR="00837C57" w:rsidRDefault="00837C57" w:rsidP="00837C57">
                      <w:pPr>
                        <w:pStyle w:val="a3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E098C" w:rsidRPr="00FE098C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04C908A9" wp14:editId="2F5DF89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0400" cy="3398400"/>
          <wp:effectExtent l="0" t="0" r="0" b="5715"/>
          <wp:wrapNone/>
          <wp:docPr id="55" name="WordPictureWatermark253479971" descr="水印样式2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WordPictureWatermark253479971" descr="水印样式2-2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270400" cy="33984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5ACE"/>
    <w:multiLevelType w:val="hybridMultilevel"/>
    <w:tmpl w:val="8398C23C"/>
    <w:lvl w:ilvl="0" w:tplc="E14E11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EB7FAD"/>
    <w:multiLevelType w:val="hybridMultilevel"/>
    <w:tmpl w:val="13725C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860DA2"/>
    <w:multiLevelType w:val="hybridMultilevel"/>
    <w:tmpl w:val="32149F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AF84CD5"/>
    <w:multiLevelType w:val="multilevel"/>
    <w:tmpl w:val="4B8C8C8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520" w:hanging="5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>
    <w:nsid w:val="1F7E4F47"/>
    <w:multiLevelType w:val="hybridMultilevel"/>
    <w:tmpl w:val="25A22BF0"/>
    <w:lvl w:ilvl="0" w:tplc="2AA6AF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68903AB"/>
    <w:multiLevelType w:val="hybridMultilevel"/>
    <w:tmpl w:val="88BE8104"/>
    <w:lvl w:ilvl="0" w:tplc="911AFB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0F11AFC"/>
    <w:multiLevelType w:val="multilevel"/>
    <w:tmpl w:val="F6CC794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60" w:hanging="4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7">
    <w:nsid w:val="46C703E4"/>
    <w:multiLevelType w:val="hybridMultilevel"/>
    <w:tmpl w:val="3F1C6D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D2C4F23"/>
    <w:multiLevelType w:val="hybridMultilevel"/>
    <w:tmpl w:val="541879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D6"/>
    <w:rsid w:val="000170F4"/>
    <w:rsid w:val="00042CB6"/>
    <w:rsid w:val="000A2E79"/>
    <w:rsid w:val="000E2A1C"/>
    <w:rsid w:val="000F7294"/>
    <w:rsid w:val="001131D6"/>
    <w:rsid w:val="001A445D"/>
    <w:rsid w:val="001A63BA"/>
    <w:rsid w:val="001C0357"/>
    <w:rsid w:val="001D5B90"/>
    <w:rsid w:val="00256D29"/>
    <w:rsid w:val="002957A2"/>
    <w:rsid w:val="002A09BE"/>
    <w:rsid w:val="002E3026"/>
    <w:rsid w:val="002E3FA0"/>
    <w:rsid w:val="00301DCD"/>
    <w:rsid w:val="00307D57"/>
    <w:rsid w:val="00325C8C"/>
    <w:rsid w:val="003D6F41"/>
    <w:rsid w:val="00406759"/>
    <w:rsid w:val="0041213B"/>
    <w:rsid w:val="004212C6"/>
    <w:rsid w:val="004942B0"/>
    <w:rsid w:val="004A247A"/>
    <w:rsid w:val="00561E74"/>
    <w:rsid w:val="005C0F97"/>
    <w:rsid w:val="00604C63"/>
    <w:rsid w:val="00645740"/>
    <w:rsid w:val="00647A1A"/>
    <w:rsid w:val="00664E90"/>
    <w:rsid w:val="006A1D9D"/>
    <w:rsid w:val="00747D6B"/>
    <w:rsid w:val="007A60A3"/>
    <w:rsid w:val="007A7038"/>
    <w:rsid w:val="007E127F"/>
    <w:rsid w:val="0083286E"/>
    <w:rsid w:val="00837C57"/>
    <w:rsid w:val="009628A8"/>
    <w:rsid w:val="009831CE"/>
    <w:rsid w:val="00994077"/>
    <w:rsid w:val="009F201D"/>
    <w:rsid w:val="009F2EBA"/>
    <w:rsid w:val="00A314F4"/>
    <w:rsid w:val="00A34027"/>
    <w:rsid w:val="00A42120"/>
    <w:rsid w:val="00A52FDC"/>
    <w:rsid w:val="00A762D9"/>
    <w:rsid w:val="00AA1945"/>
    <w:rsid w:val="00B04D77"/>
    <w:rsid w:val="00B17F02"/>
    <w:rsid w:val="00B40D09"/>
    <w:rsid w:val="00B655D2"/>
    <w:rsid w:val="00BA7478"/>
    <w:rsid w:val="00BC0497"/>
    <w:rsid w:val="00C55E86"/>
    <w:rsid w:val="00C767B3"/>
    <w:rsid w:val="00C91602"/>
    <w:rsid w:val="00CD3BCA"/>
    <w:rsid w:val="00D16030"/>
    <w:rsid w:val="00D23201"/>
    <w:rsid w:val="00E31501"/>
    <w:rsid w:val="00E425F9"/>
    <w:rsid w:val="00E4467F"/>
    <w:rsid w:val="00E925D2"/>
    <w:rsid w:val="00EC1427"/>
    <w:rsid w:val="00F21FE0"/>
    <w:rsid w:val="00F64A7F"/>
    <w:rsid w:val="00FA7FCD"/>
    <w:rsid w:val="00FC2595"/>
    <w:rsid w:val="00FE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D2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47A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1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62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62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2C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655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37C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37C5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6A1D9D"/>
    <w:rPr>
      <w:b/>
      <w:bCs/>
      <w:kern w:val="44"/>
      <w:sz w:val="44"/>
      <w:szCs w:val="44"/>
    </w:rPr>
  </w:style>
  <w:style w:type="paragraph" w:styleId="a7">
    <w:name w:val="Revision"/>
    <w:hidden/>
    <w:uiPriority w:val="99"/>
    <w:semiHidden/>
    <w:rsid w:val="00AA1945"/>
  </w:style>
  <w:style w:type="paragraph" w:styleId="11">
    <w:name w:val="toc 1"/>
    <w:basedOn w:val="a"/>
    <w:next w:val="a"/>
    <w:autoRedefine/>
    <w:uiPriority w:val="39"/>
    <w:unhideWhenUsed/>
    <w:rsid w:val="00994077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994077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94077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994077"/>
    <w:pPr>
      <w:ind w:left="72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994077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94077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94077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94077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94077"/>
    <w:pPr>
      <w:ind w:left="1920"/>
      <w:jc w:val="left"/>
    </w:pPr>
    <w:rPr>
      <w:rFonts w:eastAsiaTheme="minorHAnsi"/>
      <w:sz w:val="18"/>
      <w:szCs w:val="18"/>
    </w:rPr>
  </w:style>
  <w:style w:type="character" w:styleId="a8">
    <w:name w:val="Hyperlink"/>
    <w:basedOn w:val="a0"/>
    <w:uiPriority w:val="99"/>
    <w:unhideWhenUsed/>
    <w:rsid w:val="00994077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A762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762D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42C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B655D2"/>
    <w:rPr>
      <w:i/>
      <w:iCs/>
    </w:rPr>
  </w:style>
  <w:style w:type="character" w:customStyle="1" w:styleId="50">
    <w:name w:val="标题 5字符"/>
    <w:basedOn w:val="a0"/>
    <w:link w:val="5"/>
    <w:uiPriority w:val="9"/>
    <w:rsid w:val="00B655D2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B655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file:////Users/vane/Desktop/18:02:28&#20250;&#35758;&#35760;&#24405;.docx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ne/Library/Group%20Containers/UBF8T346G9.Office/User%20Content.localized/Templates.localized/&#25216;&#26415;&#37096;&#25991;&#26723;&#27169;&#26495;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7552A6D6-B2EC-EC42-8487-7B91A9523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技术部文档模板2.dotx</Template>
  <TotalTime>330</TotalTime>
  <Pages>4</Pages>
  <Words>237</Words>
  <Characters>1356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会议大纲</vt:lpstr>
      <vt:lpstr>        会议总结</vt:lpstr>
    </vt:vector>
  </TitlesOfParts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蛋壳创意科技有限公司</dc:creator>
  <cp:keywords/>
  <dc:description/>
  <cp:lastModifiedBy>vanesubin@gmail.com</cp:lastModifiedBy>
  <cp:revision>10</cp:revision>
  <dcterms:created xsi:type="dcterms:W3CDTF">2018-02-27T01:48:00Z</dcterms:created>
  <dcterms:modified xsi:type="dcterms:W3CDTF">2018-02-28T15:34:00Z</dcterms:modified>
</cp:coreProperties>
</file>