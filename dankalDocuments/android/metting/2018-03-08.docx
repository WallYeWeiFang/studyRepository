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E1E4A" w14:textId="77777777" w:rsidR="00994077" w:rsidRDefault="00747D6B" w:rsidP="00301D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CA991" wp14:editId="58E1EA27">
                <wp:simplePos x="0" y="0"/>
                <wp:positionH relativeFrom="margin">
                  <wp:posOffset>838200</wp:posOffset>
                </wp:positionH>
                <wp:positionV relativeFrom="margin">
                  <wp:posOffset>3086100</wp:posOffset>
                </wp:positionV>
                <wp:extent cx="3583940" cy="209423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940" cy="209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9F6FF" w14:textId="77777777" w:rsidR="006A1D9D" w:rsidRDefault="00082460" w:rsidP="00325C8C">
                            <w:pPr>
                              <w:pStyle w:val="1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Android例会记录</w:t>
                            </w:r>
                          </w:p>
                          <w:p w14:paraId="42358D6C" w14:textId="77777777" w:rsidR="006A1D9D" w:rsidRDefault="006A1D9D" w:rsidP="006A1D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编写日期：</w:t>
                            </w:r>
                            <w:r w:rsidR="00082460">
                              <w:rPr>
                                <w:rFonts w:hint="eastAsia"/>
                              </w:rPr>
                              <w:t>18</w:t>
                            </w:r>
                            <w:r w:rsidR="0008246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82460">
                              <w:rPr>
                                <w:rFonts w:hint="eastAsia"/>
                              </w:rPr>
                              <w:t>-</w:t>
                            </w:r>
                            <w:r w:rsidR="0008246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82460">
                              <w:rPr>
                                <w:rFonts w:hint="eastAsia"/>
                              </w:rPr>
                              <w:t>3</w:t>
                            </w:r>
                            <w:r w:rsidR="0008246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82460">
                              <w:rPr>
                                <w:rFonts w:hint="eastAsia"/>
                              </w:rPr>
                              <w:t>-8</w:t>
                            </w:r>
                          </w:p>
                          <w:p w14:paraId="1B7F3A95" w14:textId="7E5D2378" w:rsidR="006A1D9D" w:rsidRPr="006A1D9D" w:rsidRDefault="00204BFC" w:rsidP="00325C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编写人：  Vane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CA991" id="_x0000_t202" coordsize="21600,21600" o:spt="202" path="m0,0l0,21600,21600,21600,21600,0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66pt;margin-top:243pt;width:282.2pt;height:164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" filled="f" stroked="f">
                <v:textbox>
                  <w:txbxContent>
                    <w:p w14:paraId="7E69F6FF" w14:textId="77777777" w:rsidR="006A1D9D" w:rsidRDefault="00082460" w:rsidP="00325C8C">
                      <w:pPr>
                        <w:pStyle w:val="1"/>
                        <w:jc w:val="center"/>
                      </w:pPr>
                      <w:r>
                        <w:rPr>
                          <w:rFonts w:hint="eastAsia"/>
                        </w:rPr>
                        <w:t>Android例会记录</w:t>
                      </w:r>
                    </w:p>
                    <w:p w14:paraId="42358D6C" w14:textId="77777777" w:rsidR="006A1D9D" w:rsidRDefault="006A1D9D" w:rsidP="006A1D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编写日期：</w:t>
                      </w:r>
                      <w:r w:rsidR="00082460">
                        <w:rPr>
                          <w:rFonts w:hint="eastAsia"/>
                        </w:rPr>
                        <w:t>18</w:t>
                      </w:r>
                      <w:r w:rsidR="00082460">
                        <w:rPr>
                          <w:rFonts w:hint="eastAsia"/>
                        </w:rPr>
                        <w:t xml:space="preserve"> </w:t>
                      </w:r>
                      <w:r w:rsidR="00082460">
                        <w:rPr>
                          <w:rFonts w:hint="eastAsia"/>
                        </w:rPr>
                        <w:t>-</w:t>
                      </w:r>
                      <w:r w:rsidR="00082460">
                        <w:rPr>
                          <w:rFonts w:hint="eastAsia"/>
                        </w:rPr>
                        <w:t xml:space="preserve"> </w:t>
                      </w:r>
                      <w:r w:rsidR="00082460">
                        <w:rPr>
                          <w:rFonts w:hint="eastAsia"/>
                        </w:rPr>
                        <w:t>3</w:t>
                      </w:r>
                      <w:r w:rsidR="00082460">
                        <w:rPr>
                          <w:rFonts w:hint="eastAsia"/>
                        </w:rPr>
                        <w:t xml:space="preserve"> </w:t>
                      </w:r>
                      <w:r w:rsidR="00082460">
                        <w:rPr>
                          <w:rFonts w:hint="eastAsia"/>
                        </w:rPr>
                        <w:t>-8</w:t>
                      </w:r>
                    </w:p>
                    <w:p w14:paraId="1B7F3A95" w14:textId="7E5D2378" w:rsidR="006A1D9D" w:rsidRPr="006A1D9D" w:rsidRDefault="00204BFC" w:rsidP="00325C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编写人：  Vane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612FBC2" w14:textId="76A6D013" w:rsidR="00994077" w:rsidRDefault="00994077" w:rsidP="00FD038C">
      <w:pPr>
        <w:widowControl/>
        <w:jc w:val="left"/>
        <w:rPr>
          <w:rFonts w:hint="eastAsia"/>
        </w:rPr>
      </w:pPr>
      <w:r>
        <w:br w:type="page"/>
      </w:r>
    </w:p>
    <w:p w14:paraId="31511A91" w14:textId="77777777" w:rsidR="00B655D2" w:rsidRDefault="00B655D2" w:rsidP="00B655D2"/>
    <w:p w14:paraId="0F750565" w14:textId="21C409BA" w:rsidR="00B655D2" w:rsidRDefault="00581473" w:rsidP="00581473">
      <w:pPr>
        <w:pStyle w:val="ab"/>
        <w:jc w:val="left"/>
        <w:rPr>
          <w:rFonts w:hint="eastAsia"/>
        </w:rPr>
      </w:pPr>
      <w:r>
        <w:rPr>
          <w:rFonts w:hint="eastAsia"/>
        </w:rPr>
        <w:t>会议议程</w:t>
      </w:r>
    </w:p>
    <w:p w14:paraId="78B5ED3F" w14:textId="6E48709F" w:rsidR="00581473" w:rsidRDefault="00581473" w:rsidP="00581473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it 工作流</w:t>
      </w:r>
    </w:p>
    <w:p w14:paraId="6C1580E4" w14:textId="0D79F885" w:rsidR="00581473" w:rsidRDefault="00581473" w:rsidP="00581473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Restful API</w:t>
      </w:r>
    </w:p>
    <w:p w14:paraId="6F9DA2C3" w14:textId="77777777" w:rsidR="00581473" w:rsidRDefault="00581473" w:rsidP="00581473">
      <w:pPr>
        <w:rPr>
          <w:rFonts w:hint="eastAsia"/>
        </w:rPr>
      </w:pPr>
    </w:p>
    <w:p w14:paraId="3BEDDB34" w14:textId="77777777" w:rsidR="00581473" w:rsidRDefault="00581473" w:rsidP="00581473">
      <w:pPr>
        <w:rPr>
          <w:rFonts w:hint="eastAsia"/>
        </w:rPr>
      </w:pPr>
    </w:p>
    <w:p w14:paraId="59D46619" w14:textId="6D74C4CA" w:rsidR="002102FA" w:rsidRDefault="002102FA" w:rsidP="002102FA">
      <w:pPr>
        <w:pStyle w:val="ab"/>
        <w:jc w:val="left"/>
        <w:rPr>
          <w:rFonts w:hint="eastAsia"/>
        </w:rPr>
      </w:pPr>
      <w:r>
        <w:rPr>
          <w:rFonts w:hint="eastAsia"/>
        </w:rPr>
        <w:t xml:space="preserve">Git </w:t>
      </w:r>
      <w:r>
        <w:rPr>
          <w:rFonts w:hint="eastAsia"/>
        </w:rPr>
        <w:t>工作流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Gitflow</w:t>
      </w:r>
    </w:p>
    <w:p w14:paraId="6B8AAA01" w14:textId="4C06C609" w:rsidR="002102FA" w:rsidRDefault="002102FA" w:rsidP="002102FA">
      <w:pPr>
        <w:rPr>
          <w:rFonts w:hint="eastAsia"/>
        </w:rPr>
      </w:pPr>
      <w:r>
        <w:rPr>
          <w:noProof/>
        </w:rPr>
        <w:drawing>
          <wp:inline distT="0" distB="0" distL="0" distR="0" wp14:anchorId="3AE830C5" wp14:editId="57FF2E6B">
            <wp:extent cx="5270500" cy="3261436"/>
            <wp:effectExtent l="0" t="0" r="0" b="0"/>
            <wp:docPr id="1" name="Picture" descr="git working 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blog.bingo.ren/images/blog/40/git-workflow-release-cycle-4maintenanc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61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5DB109" w14:textId="1D8ADBCF" w:rsidR="002102FA" w:rsidRDefault="002102FA" w:rsidP="002102FA">
      <w:pPr>
        <w:pStyle w:val="ad"/>
        <w:numPr>
          <w:ilvl w:val="0"/>
          <w:numId w:val="7"/>
        </w:numPr>
        <w:jc w:val="left"/>
        <w:rPr>
          <w:rFonts w:hint="eastAsia"/>
        </w:rPr>
      </w:pPr>
      <w:r>
        <w:rPr>
          <w:rFonts w:hint="eastAsia"/>
        </w:rPr>
        <w:t>分支说明</w:t>
      </w:r>
    </w:p>
    <w:p w14:paraId="4CC20EBC" w14:textId="1A227BD2" w:rsidR="006F04C8" w:rsidRDefault="00677B18" w:rsidP="00677B18">
      <w:pPr>
        <w:pStyle w:val="aa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  <w:b/>
        </w:rPr>
        <w:t>M</w:t>
      </w:r>
      <w:r w:rsidR="002102FA" w:rsidRPr="00677B18">
        <w:rPr>
          <w:rFonts w:hint="eastAsia"/>
          <w:b/>
        </w:rPr>
        <w:t>aster</w:t>
      </w:r>
      <w:r w:rsidR="002102FA">
        <w:rPr>
          <w:rFonts w:hint="eastAsia"/>
        </w:rPr>
        <w:t xml:space="preserve"> </w:t>
      </w:r>
      <w:r w:rsidR="006F04C8">
        <w:rPr>
          <w:rFonts w:hint="eastAsia"/>
        </w:rPr>
        <w:t xml:space="preserve">- </w:t>
      </w:r>
      <w:r w:rsidR="005E61EC">
        <w:rPr>
          <w:rFonts w:hint="eastAsia"/>
        </w:rPr>
        <w:t>正式上线环境</w:t>
      </w:r>
      <w:r w:rsidR="006F04C8">
        <w:rPr>
          <w:rFonts w:hint="eastAsia"/>
        </w:rPr>
        <w:t>。为了保持该分支提交的信息的简洁性，</w:t>
      </w:r>
      <w:r w:rsidR="005E61EC">
        <w:rPr>
          <w:rFonts w:hint="eastAsia"/>
        </w:rPr>
        <w:t>在每次merge到该分支时，</w:t>
      </w:r>
      <w:r w:rsidR="006F04C8">
        <w:rPr>
          <w:rFonts w:hint="eastAsia"/>
        </w:rPr>
        <w:t>都</w:t>
      </w:r>
      <w:r w:rsidR="005E61EC">
        <w:rPr>
          <w:rFonts w:hint="eastAsia"/>
        </w:rPr>
        <w:t>应该合并commit，</w:t>
      </w:r>
      <w:r>
        <w:rPr>
          <w:rFonts w:hint="eastAsia"/>
        </w:rPr>
        <w:t>只</w:t>
      </w:r>
      <w:r w:rsidR="006F04C8">
        <w:rPr>
          <w:rFonts w:hint="eastAsia"/>
        </w:rPr>
        <w:t>保留正式发布的版本并打上tag。如上图所示，master分支 v0.1 到 v1.0之间，除了存在hotfix 信息，不应该存在开发过程中提交的信息。在每一个正式版发布时，应当打上对应的tag 标记。</w:t>
      </w:r>
    </w:p>
    <w:p w14:paraId="27A67412" w14:textId="126821D7" w:rsidR="006F04C8" w:rsidRPr="00677B18" w:rsidRDefault="00677B18" w:rsidP="002102FA">
      <w:pPr>
        <w:pStyle w:val="aa"/>
        <w:numPr>
          <w:ilvl w:val="0"/>
          <w:numId w:val="8"/>
        </w:numPr>
        <w:ind w:firstLineChars="0"/>
        <w:rPr>
          <w:rFonts w:hint="eastAsia"/>
          <w:b/>
        </w:rPr>
      </w:pPr>
      <w:r w:rsidRPr="00677B18">
        <w:rPr>
          <w:rFonts w:hint="eastAsia"/>
          <w:b/>
        </w:rPr>
        <w:t>Hotfix</w:t>
      </w:r>
      <w:r>
        <w:rPr>
          <w:rFonts w:hint="eastAsia"/>
          <w:b/>
        </w:rPr>
        <w:t xml:space="preserve"> </w:t>
      </w:r>
      <w:r>
        <w:t>–</w:t>
      </w:r>
      <w:r w:rsidRPr="00677B18">
        <w:rPr>
          <w:rFonts w:hint="eastAsia"/>
        </w:rPr>
        <w:t xml:space="preserve"> </w:t>
      </w:r>
      <w:r>
        <w:rPr>
          <w:rFonts w:hint="eastAsia"/>
        </w:rPr>
        <w:t>线上环境bug修复分支</w:t>
      </w:r>
    </w:p>
    <w:p w14:paraId="3FE6E68F" w14:textId="4568ACD4" w:rsidR="00677B18" w:rsidRPr="00B36418" w:rsidRDefault="00677B18" w:rsidP="002102FA">
      <w:pPr>
        <w:pStyle w:val="aa"/>
        <w:numPr>
          <w:ilvl w:val="0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Release </w:t>
      </w:r>
      <w:r>
        <w:t>–</w:t>
      </w:r>
      <w:r>
        <w:rPr>
          <w:rFonts w:hint="eastAsia"/>
        </w:rPr>
        <w:t xml:space="preserve"> 预上线环境</w:t>
      </w:r>
      <w:r w:rsidR="00A125EB">
        <w:rPr>
          <w:rFonts w:hint="eastAsia"/>
        </w:rPr>
        <w:t>。</w:t>
      </w:r>
      <w:r w:rsidR="00355F3C">
        <w:rPr>
          <w:rFonts w:hint="eastAsia"/>
        </w:rPr>
        <w:t>当项目完成达到上线要求时(此前应该</w:t>
      </w:r>
      <w:r w:rsidR="008F1A34">
        <w:rPr>
          <w:rFonts w:hint="eastAsia"/>
        </w:rPr>
        <w:t>走一波测试</w:t>
      </w:r>
      <w:r w:rsidR="00355F3C">
        <w:rPr>
          <w:rFonts w:hint="eastAsia"/>
        </w:rPr>
        <w:t>)</w:t>
      </w:r>
      <w:r w:rsidR="008F1A34">
        <w:rPr>
          <w:rFonts w:hint="eastAsia"/>
        </w:rPr>
        <w:t>，</w:t>
      </w:r>
      <w:r w:rsidR="00B36418">
        <w:rPr>
          <w:rFonts w:hint="eastAsia"/>
        </w:rPr>
        <w:t>切换预上线域名(不存在则使用测试环境)，再走一遍回归测试，有bug直接提交到Release分支，最终确认上线提交到master前再切换为生产环境域名。上线完成后，应该让Develop分支merge Release分支，并让Release分支Rebase Develop分支。</w:t>
      </w:r>
    </w:p>
    <w:p w14:paraId="1690A077" w14:textId="32D572AC" w:rsidR="00B36418" w:rsidRPr="00204BFC" w:rsidRDefault="00B36418" w:rsidP="002102FA">
      <w:pPr>
        <w:pStyle w:val="aa"/>
        <w:numPr>
          <w:ilvl w:val="0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Develop </w:t>
      </w:r>
      <w:r>
        <w:t>–</w:t>
      </w:r>
      <w:r>
        <w:rPr>
          <w:rFonts w:hint="eastAsia"/>
        </w:rPr>
        <w:t xml:space="preserve"> 测试环境或开发环境。</w:t>
      </w:r>
      <w:r w:rsidR="009E4BD3">
        <w:rPr>
          <w:rFonts w:hint="eastAsia"/>
        </w:rPr>
        <w:t>当完成某一Feature时，应当将代码merge到该分支，允许存在bug，但</w:t>
      </w:r>
      <w:r w:rsidR="00204BFC">
        <w:rPr>
          <w:rFonts w:hint="eastAsia"/>
        </w:rPr>
        <w:t>流程应该跑通。</w:t>
      </w:r>
    </w:p>
    <w:p w14:paraId="72EE162B" w14:textId="0887E8A0" w:rsidR="00204BFC" w:rsidRPr="00204BFC" w:rsidRDefault="00204BFC" w:rsidP="002102FA">
      <w:pPr>
        <w:pStyle w:val="aa"/>
        <w:numPr>
          <w:ilvl w:val="0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Feature </w:t>
      </w:r>
      <w:r>
        <w:t>–</w:t>
      </w:r>
      <w:r>
        <w:rPr>
          <w:rFonts w:hint="eastAsia"/>
        </w:rPr>
        <w:t xml:space="preserve"> 特性功能分支。目前我们不使用该分支，取而代之的是个人开发分支，如Vane，Fred..分支。要求每个开发者应该每天至少进行一次commit，完成某一功能时merge到Develop分支。</w:t>
      </w:r>
    </w:p>
    <w:p w14:paraId="270BBE15" w14:textId="77777777" w:rsidR="00204BFC" w:rsidRDefault="00204BFC" w:rsidP="00204BFC">
      <w:pPr>
        <w:rPr>
          <w:rFonts w:hint="eastAsia"/>
          <w:b/>
        </w:rPr>
      </w:pPr>
    </w:p>
    <w:p w14:paraId="62B5D53D" w14:textId="09C813C3" w:rsidR="00204BFC" w:rsidRDefault="00204BFC" w:rsidP="00816272">
      <w:pPr>
        <w:pStyle w:val="ad"/>
        <w:numPr>
          <w:ilvl w:val="0"/>
          <w:numId w:val="7"/>
        </w:numPr>
        <w:jc w:val="left"/>
        <w:rPr>
          <w:rFonts w:hint="eastAsia"/>
        </w:rPr>
      </w:pPr>
      <w:r>
        <w:rPr>
          <w:rFonts w:hint="eastAsia"/>
        </w:rPr>
        <w:t>Code Review</w:t>
      </w:r>
    </w:p>
    <w:p w14:paraId="552A9F32" w14:textId="4BE24059" w:rsidR="00204BFC" w:rsidRPr="00204BFC" w:rsidRDefault="00220931" w:rsidP="00204BFC">
      <w:pPr>
        <w:rPr>
          <w:rFonts w:hint="eastAsia"/>
        </w:rPr>
      </w:pPr>
      <w:r>
        <w:rPr>
          <w:rFonts w:hint="eastAsia"/>
        </w:rPr>
        <w:t>遏制开发者随意push代码至重要分支</w:t>
      </w:r>
      <w:r w:rsidR="0012395D">
        <w:rPr>
          <w:rFonts w:hint="eastAsia"/>
        </w:rPr>
        <w:t>而导致分支被污染、分支信息混乱。项目负责人应该将master、Develop等重要分支设成保护分支，</w:t>
      </w:r>
      <w:r w:rsidR="00F71821">
        <w:rPr>
          <w:rFonts w:hint="eastAsia"/>
        </w:rPr>
        <w:t>各开发者完成某一特性功能模块时，提交Merge request，项目负责人适时审查代码并处理各成员的Merge request。</w:t>
      </w:r>
    </w:p>
    <w:p w14:paraId="11441C43" w14:textId="77777777" w:rsidR="002102FA" w:rsidRPr="00204BFC" w:rsidRDefault="002102FA" w:rsidP="002102FA">
      <w:pPr>
        <w:rPr>
          <w:rFonts w:hint="eastAsia"/>
        </w:rPr>
      </w:pPr>
    </w:p>
    <w:p w14:paraId="7CFCF5BA" w14:textId="6DE69929" w:rsidR="002102FA" w:rsidRDefault="00816272" w:rsidP="00816272">
      <w:pPr>
        <w:pStyle w:val="ad"/>
        <w:numPr>
          <w:ilvl w:val="0"/>
          <w:numId w:val="7"/>
        </w:numPr>
        <w:jc w:val="left"/>
        <w:rPr>
          <w:rFonts w:hint="eastAsia"/>
        </w:rPr>
      </w:pPr>
      <w:r>
        <w:rPr>
          <w:rFonts w:hint="eastAsia"/>
        </w:rPr>
        <w:t>视项目复杂度选用工作流</w:t>
      </w:r>
    </w:p>
    <w:p w14:paraId="79F2FD21" w14:textId="3087AFAD" w:rsidR="00816272" w:rsidRPr="00816272" w:rsidRDefault="00816272" w:rsidP="00816272">
      <w:pPr>
        <w:rPr>
          <w:rStyle w:val="af"/>
          <w:rFonts w:hint="eastAsia"/>
        </w:rPr>
      </w:pPr>
      <w:r>
        <w:rPr>
          <w:rFonts w:hint="eastAsia"/>
        </w:rPr>
        <w:t>Gitflow工作流的优点固然明显，但小项目使用Gitflow工作流就牛刀杀鸡了</w:t>
      </w:r>
      <w:r w:rsidR="00D34551">
        <w:rPr>
          <w:rFonts w:hint="eastAsia"/>
        </w:rPr>
        <w:t>，且增加开发成本</w:t>
      </w:r>
      <w:r>
        <w:rPr>
          <w:rFonts w:hint="eastAsia"/>
        </w:rPr>
        <w:t>。所以简单的项目，我们更推荐使用集中式工作流或功能开发工作流</w:t>
      </w:r>
      <w:r w:rsidR="0092058D">
        <w:rPr>
          <w:rFonts w:hint="eastAsia"/>
        </w:rPr>
        <w:t>。</w:t>
      </w:r>
    </w:p>
    <w:p w14:paraId="0F6BD40A" w14:textId="77777777" w:rsidR="002102FA" w:rsidRDefault="002102FA" w:rsidP="002102FA">
      <w:pPr>
        <w:rPr>
          <w:rFonts w:hint="eastAsia"/>
        </w:rPr>
      </w:pPr>
    </w:p>
    <w:p w14:paraId="606B521E" w14:textId="77777777" w:rsidR="0092058D" w:rsidRDefault="0092058D" w:rsidP="002102FA">
      <w:pPr>
        <w:rPr>
          <w:rFonts w:hint="eastAsia"/>
        </w:rPr>
      </w:pPr>
    </w:p>
    <w:p w14:paraId="103A33AD" w14:textId="7BA30CD3" w:rsidR="0092058D" w:rsidRDefault="0092058D" w:rsidP="0092058D">
      <w:pPr>
        <w:pStyle w:val="ab"/>
        <w:jc w:val="left"/>
        <w:rPr>
          <w:rFonts w:hint="eastAsia"/>
        </w:rPr>
      </w:pPr>
      <w:r>
        <w:rPr>
          <w:rFonts w:hint="eastAsia"/>
        </w:rPr>
        <w:t>Restful API</w:t>
      </w:r>
      <w:bookmarkStart w:id="0" w:name="_GoBack"/>
      <w:bookmarkEnd w:id="0"/>
    </w:p>
    <w:p w14:paraId="1D1E3A4F" w14:textId="40C489AF" w:rsidR="0088677E" w:rsidRDefault="0088677E" w:rsidP="009F2681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了解Restful API </w:t>
      </w:r>
      <w:r w:rsidR="009F2681">
        <w:rPr>
          <w:rFonts w:hint="eastAsia"/>
        </w:rPr>
        <w:t>(参考：</w:t>
      </w:r>
      <w:r w:rsidR="009F2681" w:rsidRPr="009F2681">
        <w:t>http://www.ruanyifeng.com/blog/2014/05/restful_api</w:t>
      </w:r>
      <w:r w:rsidR="009F2681">
        <w:rPr>
          <w:rFonts w:hint="eastAsia"/>
        </w:rPr>
        <w:t>)</w:t>
      </w:r>
    </w:p>
    <w:p w14:paraId="0B499DB7" w14:textId="31BC1F90" w:rsidR="00324255" w:rsidRDefault="00324255" w:rsidP="009F2681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思考</w:t>
      </w:r>
      <w:r w:rsidR="00C25F20">
        <w:rPr>
          <w:rFonts w:hint="eastAsia"/>
        </w:rPr>
        <w:t>Restful API 我们网络层该如何封装，可以怎么优化</w:t>
      </w:r>
    </w:p>
    <w:p w14:paraId="1417B8C4" w14:textId="77777777" w:rsidR="00C25F20" w:rsidRPr="0088677E" w:rsidRDefault="00C25F20" w:rsidP="0088677E">
      <w:pPr>
        <w:rPr>
          <w:rFonts w:hint="eastAsia"/>
        </w:rPr>
      </w:pPr>
    </w:p>
    <w:sectPr w:rsidR="00C25F20" w:rsidRPr="0088677E" w:rsidSect="00994077">
      <w:headerReference w:type="default" r:id="rId9"/>
      <w:footerReference w:type="default" r:id="rId10"/>
      <w:pgSz w:w="11900" w:h="16840"/>
      <w:pgMar w:top="1440" w:right="1800" w:bottom="1440" w:left="1800" w:header="850" w:footer="737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A1A90" w14:textId="77777777" w:rsidR="00BF50AD" w:rsidRDefault="00BF50AD" w:rsidP="00837C57">
      <w:r>
        <w:separator/>
      </w:r>
    </w:p>
  </w:endnote>
  <w:endnote w:type="continuationSeparator" w:id="0">
    <w:p w14:paraId="0E4029EA" w14:textId="77777777" w:rsidR="00BF50AD" w:rsidRDefault="00BF50AD" w:rsidP="0083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1" w:rightFromText="181" w:vertAnchor="page" w:horzAnchor="page" w:tblpX="1815" w:tblpY="15384"/>
      <w:tblW w:w="5000" w:type="pct"/>
      <w:shd w:val="clear" w:color="auto" w:fill="4472C4" w:themeFill="accent1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150"/>
      <w:gridCol w:w="4150"/>
    </w:tblGrid>
    <w:tr w:rsidR="00837C57" w14:paraId="233E82E1" w14:textId="77777777" w:rsidTr="00837C57">
      <w:trPr>
        <w:trHeight w:val="283"/>
      </w:trPr>
      <w:tc>
        <w:tcPr>
          <w:tcW w:w="4150" w:type="dxa"/>
          <w:shd w:val="clear" w:color="auto" w:fill="4472C4" w:themeFill="accent1"/>
          <w:vAlign w:val="center"/>
        </w:tcPr>
        <w:p w14:paraId="4486F12F" w14:textId="77777777" w:rsidR="00837C57" w:rsidRDefault="00BF50AD" w:rsidP="00837C57">
          <w:pPr>
            <w:pStyle w:val="a5"/>
            <w:spacing w:before="80" w:after="80"/>
            <w:jc w:val="both"/>
            <w:rPr>
              <w:caps/>
              <w:color w:val="FFFFFF" w:themeColor="background1"/>
            </w:rPr>
          </w:pPr>
          <w:sdt>
            <w:sdtPr>
              <w:rPr>
                <w:rFonts w:ascii="微软雅黑" w:eastAsia="微软雅黑" w:hAnsi="微软雅黑"/>
                <w:caps/>
                <w:color w:val="FFFFFF" w:themeColor="background1"/>
              </w:rPr>
              <w:alias w:val="标题"/>
              <w:id w:val="696202063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37C57">
                <w:rPr>
                  <w:rFonts w:ascii="微软雅黑" w:eastAsia="微软雅黑" w:hAnsi="微软雅黑"/>
                  <w:caps/>
                  <w:color w:val="FFFFFF" w:themeColor="background1"/>
                </w:rPr>
                <w:t xml:space="preserve">     </w:t>
              </w:r>
            </w:sdtContent>
          </w:sdt>
        </w:p>
      </w:tc>
      <w:tc>
        <w:tcPr>
          <w:tcW w:w="4150" w:type="dxa"/>
          <w:shd w:val="clear" w:color="auto" w:fill="4472C4" w:themeFill="accent1"/>
          <w:vAlign w:val="center"/>
        </w:tcPr>
        <w:sdt>
          <w:sdtPr>
            <w:rPr>
              <w:rFonts w:ascii="微软雅黑" w:eastAsia="微软雅黑" w:hAnsi="微软雅黑"/>
              <w:caps/>
              <w:color w:val="FFFFFF" w:themeColor="background1"/>
            </w:rPr>
            <w:alias w:val="作者"/>
            <w:id w:val="-1490633344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7DF7956" w14:textId="72FD40F3" w:rsidR="00837C57" w:rsidRDefault="00B406E9" w:rsidP="00837C57">
              <w:pPr>
                <w:pStyle w:val="a5"/>
                <w:spacing w:before="80" w:after="80"/>
                <w:jc w:val="right"/>
                <w:rPr>
                  <w:rFonts w:ascii="微软雅黑" w:eastAsia="微软雅黑" w:hAnsi="微软雅黑"/>
                  <w:caps/>
                  <w:color w:val="FFFFFF" w:themeColor="background1"/>
                </w:rPr>
              </w:pPr>
              <w:r>
                <w:rPr>
                  <w:rFonts w:ascii="微软雅黑" w:eastAsia="微软雅黑" w:hAnsi="微软雅黑" w:hint="eastAsia"/>
                  <w:caps/>
                  <w:color w:val="FFFFFF" w:themeColor="background1"/>
                </w:rPr>
                <w:t>蛋壳创意科技有限公司</w:t>
              </w:r>
            </w:p>
          </w:sdtContent>
        </w:sdt>
      </w:tc>
    </w:tr>
  </w:tbl>
  <w:p w14:paraId="302FB2C7" w14:textId="77777777" w:rsidR="00837C57" w:rsidRDefault="00837C57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409CF" w14:textId="77777777" w:rsidR="00BF50AD" w:rsidRDefault="00BF50AD" w:rsidP="00837C57">
      <w:r>
        <w:separator/>
      </w:r>
    </w:p>
  </w:footnote>
  <w:footnote w:type="continuationSeparator" w:id="0">
    <w:p w14:paraId="54A3D43C" w14:textId="77777777" w:rsidR="00BF50AD" w:rsidRDefault="00BF50AD" w:rsidP="00837C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CA7B7" w14:textId="77777777" w:rsidR="00837C57" w:rsidRDefault="00837C57" w:rsidP="001C0357"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782261" wp14:editId="3CCB9764">
              <wp:simplePos x="0" y="0"/>
              <wp:positionH relativeFrom="page">
                <wp:posOffset>4960620</wp:posOffset>
              </wp:positionH>
              <wp:positionV relativeFrom="page">
                <wp:posOffset>453390</wp:posOffset>
              </wp:positionV>
              <wp:extent cx="1700530" cy="1024255"/>
              <wp:effectExtent l="0" t="0" r="0" b="17145"/>
              <wp:wrapNone/>
              <wp:docPr id="8" name="组合 1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1" name="组 168"/>
                      <wpg:cNvGrpSpPr/>
                      <wpg:grpSpPr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5" name="矩形 169"/>
                        <wps:cNvSpPr/>
                        <wps:spPr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10" name="矩形 12"/>
                        <wps:cNvSpPr/>
                        <wps:spPr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463040" y="0"/>
                              </a:cxn>
                              <a:cxn ang="0">
                                <a:pos x="1463040" y="1014984"/>
                              </a:cxn>
                              <a:cxn ang="0">
                                <a:pos x="638364" y="408101"/>
                              </a:cxn>
                              <a:cxn ang="0">
                                <a:pos x="0" y="0"/>
                              </a:cxn>
                            </a:cxnLst>
                            <a:rect l="0" t="0" r="0" b="0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36" name="矩形 171"/>
                        <wps:cNvSpPr/>
                        <wps:spPr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rotWithShape="1">
                            <a:blip r:embed="rId1"/>
                            <a:stretch>
                              <a:fillRect/>
                            </a:stretch>
                          </a:blip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</wpg:grpSp>
                    <wps:wsp>
                      <wps:cNvPr id="37" name="文本框 172"/>
                      <wps:cNvSpPr txBox="1"/>
                      <wps:spPr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209C5" w14:textId="77777777" w:rsidR="00837C57" w:rsidRDefault="00837C57" w:rsidP="00837C57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F50AD" w:rsidRPr="00BF50A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91440" tIns="91440" rIns="91440" bIns="91440" anchor="ctr" upright="1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782261" id="组合 1026" o:spid="_x0000_s1027" style="position:absolute;left:0;text-align:left;margin-left:390.6pt;margin-top:35.7pt;width:133.9pt;height:80.65pt;z-index:251659264;mso-position-horizontal-relative:page;mso-position-vertical-relative:page;mso-width-relative:margin;mso-height-relative:margin" coordsize="17007,1024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">
              <v:group id="组 168" o:spid="_x0000_s1028" style="position:absolute;width:17007;height:10241" coordsize="17007,1024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<v:rect id="矩形 169" o:spid="_x0000_s1029" style="position:absolute;width:17007;height:1024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QrJ+wgAA&#10;ANoAAAAPAAAAZHJzL2Rvd25yZXYueG1sRI9Ba8JAFITvBf/D8gRvdWPAVqOrGEEp9NQo4vGRfWaD&#10;2bchu8b033cLhR6HmfmGWW8H24ieOl87VjCbJiCIS6drrhScT4fXBQgfkDU2jknBN3nYbkYva8y0&#10;e/IX9UWoRISwz1CBCaHNpPSlIYt+6lri6N1cZzFE2VVSd/iMcNvINEnepMWa44LBlvaGynvxsAou&#10;n+HdXNs8XZ7z/tTf83RXmKNSk/GwW4EINIT/8F/7QyuYw++VeAPk5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9Csn7CAAAA2gAAAA8AAAAAAAAAAAAAAAAAlwIAAGRycy9kb3du&#10;cmV2LnhtbFBLBQYAAAAABAAEAPUAAACGAwAAAAA=&#10;" stroked="f" strokeweight="2pt">
                  <v:fill opacity="0"/>
                </v:rect>
                <v:shape id="矩形 12" o:spid="_x0000_s1030" style="position:absolute;width:14630;height:10149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GT5iwwAA&#10;ANsAAAAPAAAAZHJzL2Rvd25yZXYueG1sRI9Ba8MwDIXvhf4Ho0FvrbNRxpLVDaUjo6fBuv4AEWtJ&#10;1lgOtpek/746DHaTeE/vfdqVs+vVSCF2ng08bjJQxLW3HTcGLl/V+gVUTMgWe89k4EYRyv1yscPC&#10;+ok/aTynRkkIxwINtCkNhdaxbslh3PiBWLRvHxwmWUOjbcBJwl2vn7LsWTvsWBpaHOjYUn09/zoD&#10;Os/HqfL99vIx3d7D7E8/b3ZrzOphPryCSjSnf/Pf9ckKvtDLLzKA3t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9GT5iwwAAANsAAAAPAAAAAAAAAAAAAAAAAJcCAABkcnMvZG93&#10;bnJldi54bWxQSwUGAAAAAAQABAD1AAAAhwMAAAAA&#10;" path="m0,0l1462822,,1462822,1014481,638269,407899,,0xe" fillcolor="#4472c4 [3204]" stroked="f" strokeweight="2pt">
                  <v:path arrowok="t" o:connecttype="custom" o:connectlocs="0,0;1463040,0;1463040,1014984;638364,408101;0,0" o:connectangles="0,0,0,0,0" textboxrect="0,0,1462822,1014481"/>
                </v:shape>
                <v:rect id="矩形 171" o:spid="_x0000_s1031" style="position:absolute;width:14721;height:1024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mPONxAAA&#10;ANsAAAAPAAAAZHJzL2Rvd25yZXYueG1sRI9BawIxFITvhf6H8ApeimZVEFmNUhYKVYrg6sXbY/Pc&#10;jW5eliTV9d83QqHHYWa+YZbr3rbiRj4YxwrGowwEceW04VrB8fA5nIMIEVlj65gUPCjAevX6ssRc&#10;uzvv6VbGWiQIhxwVNDF2uZShashiGLmOOHln5y3GJH0ttcd7gttWTrJsJi0aTgsNdlQ0VF3LH6ug&#10;2I2Prry8++9tsTlNDmezP02NUoO3/mMBIlIf/8N/7S+tYDqD55f0A+Tq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pjzjcQAAADbAAAADwAAAAAAAAAAAAAAAACXAgAAZHJzL2Rv&#10;d25yZXYueG1sUEsFBgAAAAAEAAQA9QAAAIgDAAAAAA==&#10;" strokecolor="white" strokeweight="2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72" o:spid="_x0000_s1032" type="#_x0000_t202" style="position:absolute;left:10326;top:95;width:4381;height:37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kc6ZxQAA&#10;ANsAAAAPAAAAZHJzL2Rvd25yZXYueG1sRI9Ba8JAFITvQv/D8gre6qa1mJJmIyFU24uCVvD6yL4m&#10;wezbNLua+O/dQsHjMDPfMOlyNK24UO8aywqeZxEI4tLqhisFh+/V0xsI55E1tpZJwZUcLLOHSYqJ&#10;tgPv6LL3lQgQdgkqqL3vEildWZNBN7MdcfB+bG/QB9lXUvc4BLhp5UsULaTBhsNCjR0VNZWn/dko&#10;KF4/flef601+jofBzmURbY/5Sanp45i/g/A0+nv4v/2lFcxj+PsSfoDM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mRzpnFAAAA2wAAAA8AAAAAAAAAAAAAAAAAlwIAAGRycy9k&#10;b3ducmV2LnhtbFBLBQYAAAAABAAEAPUAAACJAwAAAAA=&#10;" filled="f" stroked="f" strokeweight=".5pt">
                <v:textbox inset=",7.2pt,,7.2pt">
                  <w:txbxContent>
                    <w:p w14:paraId="5B2209C5" w14:textId="77777777" w:rsidR="00837C57" w:rsidRDefault="00837C57" w:rsidP="00837C57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F50AD" w:rsidRPr="00BF50AD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697B9AFC" wp14:editId="45F5B69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0400" cy="3398400"/>
          <wp:effectExtent l="0" t="0" r="0" b="5715"/>
          <wp:wrapNone/>
          <wp:docPr id="55" name="WordPictureWatermark253479971" descr="水印样式2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WordPictureWatermark253479971" descr="水印样式2-2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270400" cy="33984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15ACE"/>
    <w:multiLevelType w:val="hybridMultilevel"/>
    <w:tmpl w:val="8398C23C"/>
    <w:lvl w:ilvl="0" w:tplc="E14E11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F84CD5"/>
    <w:multiLevelType w:val="multilevel"/>
    <w:tmpl w:val="4B8C8C8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20" w:hanging="5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1F7E4F47"/>
    <w:multiLevelType w:val="hybridMultilevel"/>
    <w:tmpl w:val="25A22BF0"/>
    <w:lvl w:ilvl="0" w:tplc="2AA6AF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8903AB"/>
    <w:multiLevelType w:val="hybridMultilevel"/>
    <w:tmpl w:val="88BE8104"/>
    <w:lvl w:ilvl="0" w:tplc="911AFB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C71F40"/>
    <w:multiLevelType w:val="hybridMultilevel"/>
    <w:tmpl w:val="362A70B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40F11AFC"/>
    <w:multiLevelType w:val="multilevel"/>
    <w:tmpl w:val="F6CC794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60" w:hanging="4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>
    <w:nsid w:val="5B121B88"/>
    <w:multiLevelType w:val="hybridMultilevel"/>
    <w:tmpl w:val="AFCE1D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31E15A8"/>
    <w:multiLevelType w:val="hybridMultilevel"/>
    <w:tmpl w:val="4A60D796"/>
    <w:lvl w:ilvl="0" w:tplc="E98EB4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65A31E6"/>
    <w:multiLevelType w:val="hybridMultilevel"/>
    <w:tmpl w:val="138E80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bordersDoNotSurroundHeader/>
  <w:bordersDoNotSurroundFooter/>
  <w:attachedTemplate r:id="rId1"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60"/>
    <w:rsid w:val="000170F4"/>
    <w:rsid w:val="00042CB6"/>
    <w:rsid w:val="00082460"/>
    <w:rsid w:val="0012395D"/>
    <w:rsid w:val="001A445D"/>
    <w:rsid w:val="001C0357"/>
    <w:rsid w:val="00204BFC"/>
    <w:rsid w:val="002102FA"/>
    <w:rsid w:val="00220931"/>
    <w:rsid w:val="002957A2"/>
    <w:rsid w:val="002E3026"/>
    <w:rsid w:val="00301DCD"/>
    <w:rsid w:val="00307D57"/>
    <w:rsid w:val="00324255"/>
    <w:rsid w:val="00325C8C"/>
    <w:rsid w:val="00355F3C"/>
    <w:rsid w:val="003D6F41"/>
    <w:rsid w:val="00406759"/>
    <w:rsid w:val="00581473"/>
    <w:rsid w:val="005E61EC"/>
    <w:rsid w:val="00677B18"/>
    <w:rsid w:val="006A1D9D"/>
    <w:rsid w:val="006F04C8"/>
    <w:rsid w:val="00747D6B"/>
    <w:rsid w:val="00816272"/>
    <w:rsid w:val="00837C57"/>
    <w:rsid w:val="0088677E"/>
    <w:rsid w:val="008F1A34"/>
    <w:rsid w:val="0092058D"/>
    <w:rsid w:val="00946632"/>
    <w:rsid w:val="00994077"/>
    <w:rsid w:val="009E4BD3"/>
    <w:rsid w:val="009F201D"/>
    <w:rsid w:val="009F2681"/>
    <w:rsid w:val="00A125EB"/>
    <w:rsid w:val="00A34027"/>
    <w:rsid w:val="00A762D9"/>
    <w:rsid w:val="00AA1945"/>
    <w:rsid w:val="00B36418"/>
    <w:rsid w:val="00B406E9"/>
    <w:rsid w:val="00B655D2"/>
    <w:rsid w:val="00BC0497"/>
    <w:rsid w:val="00BF50AD"/>
    <w:rsid w:val="00C25F20"/>
    <w:rsid w:val="00D23201"/>
    <w:rsid w:val="00D34551"/>
    <w:rsid w:val="00F71821"/>
    <w:rsid w:val="00FA7FCD"/>
    <w:rsid w:val="00FC2595"/>
    <w:rsid w:val="00FD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11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1D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62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2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2C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655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37C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37C5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6A1D9D"/>
    <w:rPr>
      <w:b/>
      <w:bCs/>
      <w:kern w:val="44"/>
      <w:sz w:val="44"/>
      <w:szCs w:val="44"/>
    </w:rPr>
  </w:style>
  <w:style w:type="paragraph" w:styleId="a7">
    <w:name w:val="Revision"/>
    <w:hidden/>
    <w:uiPriority w:val="99"/>
    <w:semiHidden/>
    <w:rsid w:val="00AA1945"/>
  </w:style>
  <w:style w:type="paragraph" w:styleId="11">
    <w:name w:val="toc 1"/>
    <w:basedOn w:val="a"/>
    <w:next w:val="a"/>
    <w:autoRedefine/>
    <w:uiPriority w:val="39"/>
    <w:unhideWhenUsed/>
    <w:rsid w:val="00994077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994077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94077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994077"/>
    <w:pPr>
      <w:ind w:left="720"/>
      <w:jc w:val="left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994077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94077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94077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94077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94077"/>
    <w:pPr>
      <w:ind w:left="1920"/>
      <w:jc w:val="left"/>
    </w:pPr>
    <w:rPr>
      <w:rFonts w:eastAsia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994077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A762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762D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42C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B655D2"/>
    <w:rPr>
      <w:i/>
      <w:iCs/>
    </w:rPr>
  </w:style>
  <w:style w:type="character" w:customStyle="1" w:styleId="50">
    <w:name w:val="标题 5字符"/>
    <w:basedOn w:val="a0"/>
    <w:link w:val="5"/>
    <w:uiPriority w:val="9"/>
    <w:rsid w:val="00B655D2"/>
    <w:rPr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B655D2"/>
    <w:pPr>
      <w:ind w:firstLineChars="200" w:firstLine="420"/>
    </w:pPr>
  </w:style>
  <w:style w:type="paragraph" w:styleId="ab">
    <w:name w:val="Title"/>
    <w:basedOn w:val="a"/>
    <w:next w:val="a"/>
    <w:link w:val="ac"/>
    <w:uiPriority w:val="10"/>
    <w:qFormat/>
    <w:rsid w:val="005814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字符"/>
    <w:basedOn w:val="a0"/>
    <w:link w:val="ab"/>
    <w:uiPriority w:val="10"/>
    <w:rsid w:val="00581473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2102F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e">
    <w:name w:val="副标题字符"/>
    <w:basedOn w:val="a0"/>
    <w:link w:val="ad"/>
    <w:uiPriority w:val="11"/>
    <w:rsid w:val="002102F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">
    <w:name w:val="Subtle Emphasis"/>
    <w:basedOn w:val="a0"/>
    <w:uiPriority w:val="19"/>
    <w:qFormat/>
    <w:rsid w:val="0081627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ne/Library/Group%20Containers/UBF8T346G9.Office/User%20Content.localized/Templates.localized/&#25216;&#26415;&#37096;&#25991;&#26723;&#27169;&#26495;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36AB5E2F-416A-8747-AAEE-98BE5E2AF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技术部文档模板2.dotx</Template>
  <TotalTime>62</TotalTime>
  <Pages>3</Pages>
  <Words>140</Words>
  <Characters>803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会议议程</vt:lpstr>
      <vt:lpstr>Git 工作流 – Gitflow</vt:lpstr>
      <vt:lpstr>    分支说明</vt:lpstr>
      <vt:lpstr>    Code Review</vt:lpstr>
      <vt:lpstr>    视项目复杂度选用工作流</vt:lpstr>
      <vt:lpstr>Restful API</vt:lpstr>
    </vt:vector>
  </TitlesOfParts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蛋壳创意科技有限公司</dc:creator>
  <cp:keywords/>
  <dc:description/>
  <cp:lastModifiedBy>vanesubin@gmail.com</cp:lastModifiedBy>
  <cp:revision>4</cp:revision>
  <dcterms:created xsi:type="dcterms:W3CDTF">2018-03-08T01:20:00Z</dcterms:created>
  <dcterms:modified xsi:type="dcterms:W3CDTF">2018-03-08T05:02:00Z</dcterms:modified>
</cp:coreProperties>
</file>